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0952" w:type="dxa"/>
        <w:tblLook w:val="04A0" w:firstRow="1" w:lastRow="0" w:firstColumn="1" w:lastColumn="0" w:noHBand="0" w:noVBand="1"/>
      </w:tblPr>
      <w:tblGrid>
        <w:gridCol w:w="10476"/>
        <w:gridCol w:w="10476"/>
      </w:tblGrid>
      <w:tr w:rsidR="00DC0296" w:rsidRPr="00CC42E7" w14:paraId="617DF1D0" w14:textId="69A03FD9" w:rsidTr="00DC0296">
        <w:trPr>
          <w:trHeight w:val="12073"/>
        </w:trPr>
        <w:tc>
          <w:tcPr>
            <w:tcW w:w="10476" w:type="dxa"/>
          </w:tcPr>
          <w:p w14:paraId="52E6209C" w14:textId="15245899" w:rsidR="00DC0296" w:rsidRPr="00CC42E7" w:rsidRDefault="00DC0296" w:rsidP="00DC0296">
            <w:pPr>
              <w:pStyle w:val="Ttulo"/>
              <w:jc w:val="center"/>
            </w:pPr>
            <w:r>
              <w:rPr>
                <w:noProof/>
              </w:rPr>
              <w:drawing>
                <wp:anchor distT="0" distB="0" distL="114300" distR="114300" simplePos="0" relativeHeight="251662336" behindDoc="1" locked="0" layoutInCell="1" allowOverlap="1" wp14:anchorId="5320D200" wp14:editId="41F913F7">
                  <wp:simplePos x="0" y="0"/>
                  <wp:positionH relativeFrom="margin">
                    <wp:posOffset>668655</wp:posOffset>
                  </wp:positionH>
                  <wp:positionV relativeFrom="paragraph">
                    <wp:posOffset>1432560</wp:posOffset>
                  </wp:positionV>
                  <wp:extent cx="5419725" cy="5419725"/>
                  <wp:effectExtent l="76200" t="76200" r="142875" b="142875"/>
                  <wp:wrapTight wrapText="bothSides">
                    <wp:wrapPolygon edited="0">
                      <wp:start x="-152" y="-304"/>
                      <wp:lineTo x="-304" y="-228"/>
                      <wp:lineTo x="-304" y="21790"/>
                      <wp:lineTo x="-152" y="22093"/>
                      <wp:lineTo x="21942" y="22093"/>
                      <wp:lineTo x="22093" y="21714"/>
                      <wp:lineTo x="22093" y="987"/>
                      <wp:lineTo x="21942" y="-152"/>
                      <wp:lineTo x="21942" y="-304"/>
                      <wp:lineTo x="-152" y="-304"/>
                    </wp:wrapPolygon>
                  </wp:wrapTight>
                  <wp:docPr id="897782352" name="Imagen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82352" name="Imagen 5" descr="Logotip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19725" cy="5419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sdt>
              <w:sdtPr>
                <w:id w:val="601310376"/>
                <w:placeholder>
                  <w:docPart w:val="CAB9D99CA81A4B788582FD7A72836E20"/>
                </w:placeholder>
                <w15:appearance w15:val="hidden"/>
              </w:sdtPr>
              <w:sdtContent>
                <w:r w:rsidRPr="00DC0296">
                  <w:rPr>
                    <w:sz w:val="96"/>
                    <w:szCs w:val="54"/>
                  </w:rPr>
                  <w:t>CARS LEGENDS</w:t>
                </w:r>
              </w:sdtContent>
            </w:sdt>
          </w:p>
        </w:tc>
        <w:tc>
          <w:tcPr>
            <w:tcW w:w="10476" w:type="dxa"/>
          </w:tcPr>
          <w:p w14:paraId="43BE6663" w14:textId="6B243AC4" w:rsidR="00DC0296" w:rsidRPr="00CC42E7" w:rsidRDefault="00DC0296" w:rsidP="005046A4">
            <w:pPr>
              <w:pStyle w:val="Ttulo"/>
              <w:rPr>
                <w:noProof/>
                <w:lang w:bidi="es-ES"/>
              </w:rPr>
            </w:pPr>
          </w:p>
        </w:tc>
      </w:tr>
      <w:tr w:rsidR="00DC0296" w:rsidRPr="00CC42E7" w14:paraId="5A3F78B9" w14:textId="7A6AB5C9" w:rsidTr="00DC0296">
        <w:trPr>
          <w:trHeight w:val="720"/>
        </w:trPr>
        <w:tc>
          <w:tcPr>
            <w:tcW w:w="10476" w:type="dxa"/>
          </w:tcPr>
          <w:p w14:paraId="37B29D0B" w14:textId="55F47C58" w:rsidR="00DC0296" w:rsidRPr="00CC42E7" w:rsidRDefault="00DC0296" w:rsidP="005046A4">
            <w:pPr>
              <w:pStyle w:val="Subttulo"/>
            </w:pPr>
            <w:sdt>
              <w:sdtPr>
                <w:id w:val="110557602"/>
                <w:placeholder>
                  <w:docPart w:val="46D3E4848D27401098EECD61D06C3561"/>
                </w:placeholder>
                <w15:appearance w15:val="hidden"/>
              </w:sdtPr>
              <w:sdtContent>
                <w:r>
                  <w:t xml:space="preserve">MANUAL DE INSTRUCCIONES </w:t>
                </w:r>
              </w:sdtContent>
            </w:sdt>
            <w:r w:rsidRPr="00CC42E7">
              <w:rPr>
                <w:lang w:bidi="es-ES"/>
              </w:rPr>
              <w:t xml:space="preserve"> </w:t>
            </w:r>
          </w:p>
        </w:tc>
        <w:tc>
          <w:tcPr>
            <w:tcW w:w="10476" w:type="dxa"/>
          </w:tcPr>
          <w:p w14:paraId="6ACCC758" w14:textId="39CFBC70" w:rsidR="00DC0296" w:rsidRDefault="00DC0296" w:rsidP="005046A4">
            <w:pPr>
              <w:pStyle w:val="Subttulo"/>
            </w:pPr>
          </w:p>
        </w:tc>
      </w:tr>
    </w:tbl>
    <w:p w14:paraId="1C3C9A3D" w14:textId="2E67ADA1" w:rsidR="005046A4" w:rsidRPr="00CC42E7" w:rsidRDefault="0006774E" w:rsidP="005046A4">
      <w:pPr>
        <w:pStyle w:val="Autor"/>
        <w:spacing w:before="0"/>
        <w:sectPr w:rsidR="005046A4" w:rsidRPr="00CC42E7" w:rsidSect="00ED5B06">
          <w:headerReference w:type="default" r:id="rId12"/>
          <w:footerReference w:type="default" r:id="rId13"/>
          <w:headerReference w:type="first" r:id="rId14"/>
          <w:pgSz w:w="11906" w:h="16838" w:code="9"/>
          <w:pgMar w:top="945" w:right="720" w:bottom="720" w:left="720" w:header="720" w:footer="432" w:gutter="0"/>
          <w:pgNumType w:fmt="lowerRoman" w:start="1"/>
          <w:cols w:space="720"/>
          <w:titlePg/>
          <w:docGrid w:linePitch="360"/>
        </w:sectPr>
      </w:pPr>
      <w:r>
        <w:rPr>
          <w:noProof/>
        </w:rPr>
        <w:drawing>
          <wp:anchor distT="0" distB="0" distL="114300" distR="114300" simplePos="0" relativeHeight="251663360" behindDoc="1" locked="0" layoutInCell="1" allowOverlap="1" wp14:anchorId="0EC0A185" wp14:editId="40A512EB">
            <wp:simplePos x="0" y="0"/>
            <wp:positionH relativeFrom="margin">
              <wp:align>right</wp:align>
            </wp:positionH>
            <wp:positionV relativeFrom="paragraph">
              <wp:posOffset>728345</wp:posOffset>
            </wp:positionV>
            <wp:extent cx="1638300" cy="614680"/>
            <wp:effectExtent l="0" t="0" r="0" b="0"/>
            <wp:wrapTight wrapText="bothSides">
              <wp:wrapPolygon edited="0">
                <wp:start x="4772" y="0"/>
                <wp:lineTo x="4772" y="7364"/>
                <wp:lineTo x="6530" y="10711"/>
                <wp:lineTo x="0" y="10711"/>
                <wp:lineTo x="0" y="16066"/>
                <wp:lineTo x="3767" y="20752"/>
                <wp:lineTo x="17581" y="20752"/>
                <wp:lineTo x="21349" y="16066"/>
                <wp:lineTo x="21349" y="11380"/>
                <wp:lineTo x="15070" y="10041"/>
                <wp:lineTo x="16828" y="6694"/>
                <wp:lineTo x="16074" y="0"/>
                <wp:lineTo x="4772" y="0"/>
              </wp:wrapPolygon>
            </wp:wrapTight>
            <wp:docPr id="882257176" name="Imagen 8"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57176" name="Imagen 8" descr="Imagen que contiene Logotipo&#10;&#10;Descripción generada automáticamente"/>
                    <pic:cNvPicPr/>
                  </pic:nvPicPr>
                  <pic:blipFill>
                    <a:blip r:embed="rId15" cstate="print">
                      <a:extLst>
                        <a:ext uri="{BEBA8EAE-BF5A-486C-A8C5-ECC9F3942E4B}">
                          <a14:imgProps xmlns:a14="http://schemas.microsoft.com/office/drawing/2010/main">
                            <a14:imgLayer r:embed="rId16">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638300" cy="614680"/>
                    </a:xfrm>
                    <a:prstGeom prst="rect">
                      <a:avLst/>
                    </a:prstGeom>
                  </pic:spPr>
                </pic:pic>
              </a:graphicData>
            </a:graphic>
            <wp14:sizeRelH relativeFrom="margin">
              <wp14:pctWidth>0</wp14:pctWidth>
            </wp14:sizeRelH>
            <wp14:sizeRelV relativeFrom="margin">
              <wp14:pctHeight>0</wp14:pctHeight>
            </wp14:sizeRelV>
          </wp:anchor>
        </w:drawing>
      </w:r>
    </w:p>
    <w:p w14:paraId="5BF5E3EF" w14:textId="77777777" w:rsidR="00B54DF0" w:rsidRPr="00CC42E7" w:rsidRDefault="00B600F2" w:rsidP="00B54DF0">
      <w:pPr>
        <w:pStyle w:val="TtuloTDC"/>
      </w:pPr>
      <w:sdt>
        <w:sdtPr>
          <w:id w:val="-560170921"/>
          <w:placeholder>
            <w:docPart w:val="97B47F1A502E4845A58C70F492D77DE4"/>
          </w:placeholder>
          <w:showingPlcHdr/>
          <w15:appearance w15:val="hidden"/>
        </w:sdtPr>
        <w:sdtEndPr/>
        <w:sdtContent>
          <w:r w:rsidR="00B54DF0" w:rsidRPr="00CC42E7">
            <w:rPr>
              <w:lang w:bidi="es-ES"/>
            </w:rPr>
            <w:t>Tabla de</w:t>
          </w:r>
          <w:r w:rsidR="00B54DF0" w:rsidRPr="00CC42E7">
            <w:rPr>
              <w:lang w:bidi="es-ES"/>
            </w:rPr>
            <w:br/>
            <w:t>contenido</w:t>
          </w:r>
        </w:sdtContent>
      </w:sdt>
      <w:r w:rsidR="00B54DF0" w:rsidRPr="00CC42E7">
        <w:rPr>
          <w:lang w:bidi="es-ES"/>
        </w:rPr>
        <w:t xml:space="preserve"> </w:t>
      </w:r>
    </w:p>
    <w:tbl>
      <w:tblPr>
        <w:tblW w:w="8325" w:type="dxa"/>
        <w:tblBorders>
          <w:top w:val="single" w:sz="8" w:space="0" w:color="CDCDA8" w:themeColor="background2" w:themeShade="BF"/>
          <w:bottom w:val="single" w:sz="8" w:space="0" w:color="CDCDA8" w:themeColor="background2" w:themeShade="BF"/>
          <w:insideH w:val="single" w:sz="8" w:space="0" w:color="CDCDA8" w:themeColor="background2" w:themeShade="BF"/>
        </w:tblBorders>
        <w:tblLayout w:type="fixed"/>
        <w:tblLook w:val="0480" w:firstRow="0" w:lastRow="0" w:firstColumn="1" w:lastColumn="0" w:noHBand="0" w:noVBand="1"/>
      </w:tblPr>
      <w:tblGrid>
        <w:gridCol w:w="2520"/>
        <w:gridCol w:w="5805"/>
      </w:tblGrid>
      <w:tr w:rsidR="00B54DF0" w:rsidRPr="00CC42E7" w14:paraId="027C7AF6" w14:textId="77777777" w:rsidTr="00C43D76">
        <w:trPr>
          <w:trHeight w:val="1872"/>
        </w:trPr>
        <w:tc>
          <w:tcPr>
            <w:tcW w:w="2520" w:type="dxa"/>
            <w:vAlign w:val="center"/>
          </w:tcPr>
          <w:p w14:paraId="0336367F" w14:textId="77777777" w:rsidR="00B54DF0" w:rsidRPr="00CC42E7" w:rsidRDefault="00B54DF0" w:rsidP="00B54DF0">
            <w:pPr>
              <w:pStyle w:val="NmerodepginadeTDC"/>
            </w:pPr>
            <w:r w:rsidRPr="00CC42E7">
              <w:rPr>
                <w:lang w:bidi="es-ES"/>
              </w:rPr>
              <w:t>01</w:t>
            </w:r>
          </w:p>
        </w:tc>
        <w:tc>
          <w:tcPr>
            <w:tcW w:w="5805" w:type="dxa"/>
            <w:vAlign w:val="center"/>
          </w:tcPr>
          <w:p w14:paraId="51D5647A" w14:textId="0EA9CAAB" w:rsidR="00B54DF0" w:rsidRPr="00CC42E7" w:rsidRDefault="00B600F2" w:rsidP="00B54DF0">
            <w:pPr>
              <w:pStyle w:val="TItledeTDC"/>
            </w:pPr>
            <w:sdt>
              <w:sdtPr>
                <w:id w:val="562066898"/>
                <w:placeholder>
                  <w:docPart w:val="2EC70D61D16E4238BBB3DE922AD4FA8D"/>
                </w:placeholder>
                <w15:appearance w15:val="hidden"/>
              </w:sdtPr>
              <w:sdtEndPr/>
              <w:sdtContent>
                <w:r w:rsidR="0006774E">
                  <w:t>INICIO</w:t>
                </w:r>
              </w:sdtContent>
            </w:sdt>
            <w:r w:rsidR="00B54DF0" w:rsidRPr="00CC42E7">
              <w:rPr>
                <w:lang w:bidi="es-ES"/>
              </w:rPr>
              <w:t xml:space="preserve"> </w:t>
            </w:r>
          </w:p>
        </w:tc>
      </w:tr>
      <w:tr w:rsidR="00B54DF0" w:rsidRPr="00CC42E7" w14:paraId="003BB2E5" w14:textId="77777777" w:rsidTr="00C43D76">
        <w:trPr>
          <w:trHeight w:val="1872"/>
        </w:trPr>
        <w:tc>
          <w:tcPr>
            <w:tcW w:w="2520" w:type="dxa"/>
            <w:vAlign w:val="center"/>
          </w:tcPr>
          <w:p w14:paraId="7C85E34A" w14:textId="77777777" w:rsidR="00B54DF0" w:rsidRPr="00CC42E7" w:rsidRDefault="00B54DF0" w:rsidP="00B54DF0">
            <w:pPr>
              <w:spacing w:before="0" w:line="240" w:lineRule="auto"/>
              <w:jc w:val="center"/>
              <w:rPr>
                <w:rFonts w:asciiTheme="majorHAnsi" w:hAnsiTheme="majorHAnsi"/>
                <w:b/>
                <w:bCs/>
                <w:caps/>
                <w:sz w:val="100"/>
                <w:szCs w:val="100"/>
              </w:rPr>
            </w:pPr>
            <w:r w:rsidRPr="00CC42E7">
              <w:rPr>
                <w:rFonts w:asciiTheme="majorHAnsi" w:hAnsiTheme="majorHAnsi"/>
                <w:b/>
                <w:sz w:val="100"/>
                <w:szCs w:val="100"/>
                <w:lang w:bidi="es-ES"/>
              </w:rPr>
              <w:t>02</w:t>
            </w:r>
          </w:p>
        </w:tc>
        <w:tc>
          <w:tcPr>
            <w:tcW w:w="5805" w:type="dxa"/>
            <w:vAlign w:val="center"/>
          </w:tcPr>
          <w:p w14:paraId="376D895E" w14:textId="6EB3FF68" w:rsidR="00B54DF0" w:rsidRPr="00CC42E7" w:rsidRDefault="00B600F2" w:rsidP="00B54DF0">
            <w:pPr>
              <w:pStyle w:val="TItledeTDC"/>
            </w:pPr>
            <w:sdt>
              <w:sdtPr>
                <w:id w:val="-744946343"/>
                <w:placeholder>
                  <w:docPart w:val="50DAB421494C4D2EA41E628B3D480C69"/>
                </w:placeholder>
                <w15:appearance w15:val="hidden"/>
              </w:sdtPr>
              <w:sdtEndPr/>
              <w:sdtContent>
                <w:r w:rsidR="0006774E">
                  <w:t>CONTROLES</w:t>
                </w:r>
              </w:sdtContent>
            </w:sdt>
            <w:r w:rsidR="00B54DF0" w:rsidRPr="00CC42E7">
              <w:rPr>
                <w:lang w:bidi="es-ES"/>
              </w:rPr>
              <w:t xml:space="preserve"> </w:t>
            </w:r>
          </w:p>
        </w:tc>
      </w:tr>
      <w:tr w:rsidR="00B54DF0" w:rsidRPr="00CC42E7" w14:paraId="28EBB53E" w14:textId="77777777" w:rsidTr="00C43D76">
        <w:trPr>
          <w:trHeight w:val="1872"/>
        </w:trPr>
        <w:tc>
          <w:tcPr>
            <w:tcW w:w="2520" w:type="dxa"/>
            <w:vAlign w:val="center"/>
          </w:tcPr>
          <w:p w14:paraId="0D4AA335" w14:textId="77777777" w:rsidR="00B54DF0" w:rsidRPr="00CC42E7" w:rsidRDefault="00B54DF0" w:rsidP="00B54DF0">
            <w:pPr>
              <w:spacing w:before="0" w:line="240" w:lineRule="auto"/>
              <w:jc w:val="center"/>
              <w:rPr>
                <w:rFonts w:asciiTheme="majorHAnsi" w:hAnsiTheme="majorHAnsi"/>
                <w:b/>
                <w:bCs/>
                <w:caps/>
                <w:sz w:val="100"/>
                <w:szCs w:val="100"/>
              </w:rPr>
            </w:pPr>
            <w:r w:rsidRPr="00CC42E7">
              <w:rPr>
                <w:rFonts w:asciiTheme="majorHAnsi" w:hAnsiTheme="majorHAnsi"/>
                <w:b/>
                <w:sz w:val="100"/>
                <w:szCs w:val="100"/>
                <w:lang w:bidi="es-ES"/>
              </w:rPr>
              <w:t>03</w:t>
            </w:r>
          </w:p>
        </w:tc>
        <w:tc>
          <w:tcPr>
            <w:tcW w:w="5805" w:type="dxa"/>
            <w:vAlign w:val="center"/>
          </w:tcPr>
          <w:p w14:paraId="0363DB96" w14:textId="4D275903" w:rsidR="00B54DF0" w:rsidRPr="00CC42E7" w:rsidRDefault="00B600F2" w:rsidP="00B54DF0">
            <w:pPr>
              <w:pStyle w:val="TItledeTDC"/>
            </w:pPr>
            <w:sdt>
              <w:sdtPr>
                <w:id w:val="761496323"/>
                <w:placeholder>
                  <w:docPart w:val="A2FEC7A9189A453F98F5D8B36AED7673"/>
                </w:placeholder>
                <w15:appearance w15:val="hidden"/>
              </w:sdtPr>
              <w:sdtEndPr/>
              <w:sdtContent>
                <w:r w:rsidR="0006774E">
                  <w:t>OPCIONES DEL MENÚ</w:t>
                </w:r>
              </w:sdtContent>
            </w:sdt>
            <w:r w:rsidR="00B54DF0" w:rsidRPr="00CC42E7">
              <w:rPr>
                <w:lang w:bidi="es-ES"/>
              </w:rPr>
              <w:t xml:space="preserve"> </w:t>
            </w:r>
          </w:p>
        </w:tc>
      </w:tr>
      <w:tr w:rsidR="0006774E" w:rsidRPr="00CC42E7" w14:paraId="3803C824" w14:textId="77777777" w:rsidTr="00C43D76">
        <w:trPr>
          <w:trHeight w:val="1872"/>
        </w:trPr>
        <w:tc>
          <w:tcPr>
            <w:tcW w:w="2520" w:type="dxa"/>
            <w:vAlign w:val="center"/>
          </w:tcPr>
          <w:p w14:paraId="55B258D4" w14:textId="194A801C" w:rsidR="0006774E" w:rsidRPr="00CC42E7" w:rsidRDefault="0006774E" w:rsidP="00B54DF0">
            <w:pPr>
              <w:spacing w:before="0" w:line="240" w:lineRule="auto"/>
              <w:jc w:val="center"/>
              <w:rPr>
                <w:rFonts w:asciiTheme="majorHAnsi" w:hAnsiTheme="majorHAnsi"/>
                <w:b/>
                <w:sz w:val="100"/>
                <w:szCs w:val="100"/>
                <w:lang w:bidi="es-ES"/>
              </w:rPr>
            </w:pPr>
            <w:r w:rsidRPr="00CC42E7">
              <w:rPr>
                <w:rFonts w:asciiTheme="majorHAnsi" w:hAnsiTheme="majorHAnsi"/>
                <w:b/>
                <w:sz w:val="100"/>
                <w:szCs w:val="100"/>
                <w:lang w:bidi="es-ES"/>
              </w:rPr>
              <w:t>0</w:t>
            </w:r>
            <w:r>
              <w:rPr>
                <w:rFonts w:asciiTheme="majorHAnsi" w:hAnsiTheme="majorHAnsi"/>
                <w:b/>
                <w:sz w:val="100"/>
                <w:szCs w:val="100"/>
                <w:lang w:bidi="es-ES"/>
              </w:rPr>
              <w:t>4</w:t>
            </w:r>
          </w:p>
        </w:tc>
        <w:tc>
          <w:tcPr>
            <w:tcW w:w="5805" w:type="dxa"/>
            <w:vAlign w:val="center"/>
          </w:tcPr>
          <w:p w14:paraId="3606A564" w14:textId="71182DD1" w:rsidR="0006774E" w:rsidRDefault="0006774E" w:rsidP="00B54DF0">
            <w:pPr>
              <w:pStyle w:val="TItledeTDC"/>
            </w:pPr>
            <w:r>
              <w:t>IMÁGENES DEL JUEGO</w:t>
            </w:r>
          </w:p>
        </w:tc>
      </w:tr>
      <w:tr w:rsidR="0006774E" w:rsidRPr="00CC42E7" w14:paraId="5DF5E4C3" w14:textId="77777777" w:rsidTr="00C43D76">
        <w:trPr>
          <w:trHeight w:val="1872"/>
        </w:trPr>
        <w:tc>
          <w:tcPr>
            <w:tcW w:w="2520" w:type="dxa"/>
            <w:vAlign w:val="center"/>
          </w:tcPr>
          <w:p w14:paraId="7571BD7D" w14:textId="33A830DF" w:rsidR="0006774E" w:rsidRPr="00CC42E7" w:rsidRDefault="0006774E" w:rsidP="00B54DF0">
            <w:pPr>
              <w:spacing w:before="0" w:line="240" w:lineRule="auto"/>
              <w:jc w:val="center"/>
              <w:rPr>
                <w:rFonts w:asciiTheme="majorHAnsi" w:hAnsiTheme="majorHAnsi"/>
                <w:b/>
                <w:sz w:val="100"/>
                <w:szCs w:val="100"/>
                <w:lang w:bidi="es-ES"/>
              </w:rPr>
            </w:pPr>
            <w:r w:rsidRPr="00CC42E7">
              <w:rPr>
                <w:rFonts w:asciiTheme="majorHAnsi" w:hAnsiTheme="majorHAnsi"/>
                <w:b/>
                <w:sz w:val="100"/>
                <w:szCs w:val="100"/>
                <w:lang w:bidi="es-ES"/>
              </w:rPr>
              <w:t>0</w:t>
            </w:r>
            <w:r>
              <w:rPr>
                <w:rFonts w:asciiTheme="majorHAnsi" w:hAnsiTheme="majorHAnsi"/>
                <w:b/>
                <w:sz w:val="100"/>
                <w:szCs w:val="100"/>
                <w:lang w:bidi="es-ES"/>
              </w:rPr>
              <w:t>5</w:t>
            </w:r>
          </w:p>
        </w:tc>
        <w:tc>
          <w:tcPr>
            <w:tcW w:w="5805" w:type="dxa"/>
            <w:vAlign w:val="center"/>
          </w:tcPr>
          <w:p w14:paraId="277F6943" w14:textId="68543A68" w:rsidR="0006774E" w:rsidRDefault="0006774E" w:rsidP="00B54DF0">
            <w:pPr>
              <w:pStyle w:val="TItledeTDC"/>
            </w:pPr>
            <w:r>
              <w:t>CREDITOS</w:t>
            </w:r>
          </w:p>
        </w:tc>
      </w:tr>
    </w:tbl>
    <w:p w14:paraId="7594D919" w14:textId="517EF75E" w:rsidR="00B54DF0" w:rsidRPr="00CC42E7" w:rsidRDefault="00B54DF0" w:rsidP="00B54DF0"/>
    <w:p w14:paraId="6A599BA0" w14:textId="77777777" w:rsidR="00B54DF0" w:rsidRPr="00CC42E7" w:rsidRDefault="00B54DF0" w:rsidP="00B54DF0">
      <w:pPr>
        <w:sectPr w:rsidR="00B54DF0" w:rsidRPr="00CC42E7" w:rsidSect="00ED5B06">
          <w:footerReference w:type="default" r:id="rId17"/>
          <w:headerReference w:type="first" r:id="rId18"/>
          <w:footerReference w:type="first" r:id="rId19"/>
          <w:pgSz w:w="11906" w:h="16838" w:code="9"/>
          <w:pgMar w:top="720" w:right="720" w:bottom="720" w:left="2880" w:header="720" w:footer="432" w:gutter="0"/>
          <w:pgNumType w:start="1"/>
          <w:cols w:space="720"/>
          <w:docGrid w:linePitch="360"/>
        </w:sectPr>
      </w:pPr>
    </w:p>
    <w:tbl>
      <w:tblPr>
        <w:tblStyle w:val="Tablageneral"/>
        <w:tblW w:w="8325" w:type="dxa"/>
        <w:tblLayout w:type="fixed"/>
        <w:tblCellMar>
          <w:right w:w="0" w:type="dxa"/>
        </w:tblCellMar>
        <w:tblLook w:val="0620" w:firstRow="1" w:lastRow="0" w:firstColumn="0" w:lastColumn="0" w:noHBand="1" w:noVBand="1"/>
      </w:tblPr>
      <w:tblGrid>
        <w:gridCol w:w="4113"/>
        <w:gridCol w:w="4212"/>
      </w:tblGrid>
      <w:tr w:rsidR="00AA159F" w:rsidRPr="00CC42E7" w14:paraId="3F124859" w14:textId="77777777" w:rsidTr="0006774E">
        <w:trPr>
          <w:cnfStyle w:val="100000000000" w:firstRow="1" w:lastRow="0" w:firstColumn="0" w:lastColumn="0" w:oddVBand="0" w:evenVBand="0" w:oddHBand="0" w:evenHBand="0" w:firstRowFirstColumn="0" w:firstRowLastColumn="0" w:lastRowFirstColumn="0" w:lastRowLastColumn="0"/>
          <w:trHeight w:val="1645"/>
        </w:trPr>
        <w:tc>
          <w:tcPr>
            <w:tcW w:w="8325" w:type="dxa"/>
            <w:gridSpan w:val="2"/>
            <w:tcBorders>
              <w:bottom w:val="single" w:sz="8" w:space="0" w:color="C9C9C9" w:themeColor="text2" w:themeTint="40"/>
            </w:tcBorders>
            <w:tcMar>
              <w:top w:w="0" w:type="dxa"/>
              <w:bottom w:w="0" w:type="dxa"/>
            </w:tcMar>
          </w:tcPr>
          <w:p w14:paraId="0AB43999" w14:textId="497A0F35" w:rsidR="00AA159F" w:rsidRPr="00CC42E7" w:rsidRDefault="00B600F2" w:rsidP="00F652D7">
            <w:pPr>
              <w:pStyle w:val="Ttulo1"/>
            </w:pPr>
            <w:sdt>
              <w:sdtPr>
                <w:id w:val="1235349103"/>
                <w:placeholder>
                  <w:docPart w:val="47A1FD8E530E494DAD93D68704536DB7"/>
                </w:placeholder>
                <w15:appearance w15:val="hidden"/>
              </w:sdtPr>
              <w:sdtEndPr/>
              <w:sdtContent>
                <w:r w:rsidR="0006774E">
                  <w:t>INICIO</w:t>
                </w:r>
              </w:sdtContent>
            </w:sdt>
            <w:r w:rsidR="000462F5" w:rsidRPr="00CC42E7">
              <w:rPr>
                <w:lang w:bidi="es-ES"/>
              </w:rPr>
              <w:t xml:space="preserve"> </w:t>
            </w:r>
          </w:p>
        </w:tc>
      </w:tr>
      <w:tr w:rsidR="005F37FA" w:rsidRPr="00CC42E7" w14:paraId="109E7FAA" w14:textId="77777777" w:rsidTr="009940C7">
        <w:trPr>
          <w:trHeight w:val="839"/>
        </w:trPr>
        <w:tc>
          <w:tcPr>
            <w:tcW w:w="8325" w:type="dxa"/>
            <w:gridSpan w:val="2"/>
            <w:tcBorders>
              <w:top w:val="single" w:sz="8" w:space="0" w:color="C9C9C9" w:themeColor="text2" w:themeTint="40"/>
              <w:bottom w:val="nil"/>
            </w:tcBorders>
            <w:vAlign w:val="center"/>
          </w:tcPr>
          <w:p w14:paraId="3B6E46CA" w14:textId="6B19C2D9" w:rsidR="005F37FA" w:rsidRPr="00CC42E7" w:rsidRDefault="00B600F2" w:rsidP="00F652D7">
            <w:pPr>
              <w:pStyle w:val="Ttulo2"/>
            </w:pPr>
            <w:sdt>
              <w:sdtPr>
                <w:id w:val="109870992"/>
                <w:placeholder>
                  <w:docPart w:val="3399CE9D992C4C33AB70AA2687C750A2"/>
                </w:placeholder>
                <w15:appearance w15:val="hidden"/>
              </w:sdtPr>
              <w:sdtEndPr/>
              <w:sdtContent>
                <w:r w:rsidR="0006774E">
                  <w:t>JUEGO DE CONDUCC</w:t>
                </w:r>
                <w:r w:rsidR="00276410">
                  <w:t>IÓN FRENÉTICO</w:t>
                </w:r>
              </w:sdtContent>
            </w:sdt>
          </w:p>
        </w:tc>
      </w:tr>
      <w:tr w:rsidR="00AA159F" w:rsidRPr="00CC42E7" w14:paraId="7352A56A" w14:textId="77777777" w:rsidTr="00C43D76">
        <w:trPr>
          <w:trHeight w:val="993"/>
        </w:trPr>
        <w:tc>
          <w:tcPr>
            <w:tcW w:w="8325" w:type="dxa"/>
            <w:gridSpan w:val="2"/>
            <w:tcBorders>
              <w:top w:val="nil"/>
              <w:bottom w:val="single" w:sz="8" w:space="0" w:color="C9C9C9" w:themeColor="text2" w:themeTint="40"/>
            </w:tcBorders>
            <w:tcMar>
              <w:top w:w="0" w:type="dxa"/>
              <w:bottom w:w="0" w:type="dxa"/>
            </w:tcMar>
          </w:tcPr>
          <w:p w14:paraId="2B944CCA" w14:textId="312B400A" w:rsidR="574A59EF" w:rsidRPr="00CC42E7" w:rsidRDefault="00276410" w:rsidP="00B57578">
            <w:pPr>
              <w:ind w:right="132"/>
            </w:pPr>
            <w:r>
              <w:t>Mete gol como puedas: si has jugado a fútbol alguna vez ahora lo tendrás más complicado. ¿Podrás hacerlo mientras conduces y evitas obstáculos?</w:t>
            </w:r>
            <w:r w:rsidR="00F652D7" w:rsidRPr="00CC42E7">
              <w:rPr>
                <w:lang w:bidi="es-ES"/>
              </w:rPr>
              <w:t xml:space="preserve"> </w:t>
            </w:r>
          </w:p>
        </w:tc>
      </w:tr>
      <w:tr w:rsidR="00AA159F" w:rsidRPr="00CC42E7" w14:paraId="754E2093" w14:textId="77777777" w:rsidTr="00276410">
        <w:trPr>
          <w:trHeight w:val="6624"/>
        </w:trPr>
        <w:tc>
          <w:tcPr>
            <w:tcW w:w="4113" w:type="dxa"/>
            <w:tcBorders>
              <w:top w:val="single" w:sz="8" w:space="0" w:color="C9C9C9" w:themeColor="text2" w:themeTint="40"/>
              <w:bottom w:val="single" w:sz="8" w:space="0" w:color="C9C9C9" w:themeColor="text2" w:themeTint="40"/>
            </w:tcBorders>
            <w:shd w:val="clear" w:color="auto" w:fill="auto"/>
            <w:tcMar>
              <w:top w:w="0" w:type="dxa"/>
              <w:bottom w:w="0" w:type="dxa"/>
              <w:right w:w="288" w:type="dxa"/>
            </w:tcMar>
          </w:tcPr>
          <w:p w14:paraId="5545CE0D" w14:textId="77777777" w:rsidR="00AA159F" w:rsidRDefault="00276410" w:rsidP="00F652D7">
            <w:r w:rsidRPr="00276410">
              <w:t xml:space="preserve">¡Bienvenido a Cars </w:t>
            </w:r>
            <w:proofErr w:type="spellStart"/>
            <w:r w:rsidRPr="00276410">
              <w:t>Legends</w:t>
            </w:r>
            <w:proofErr w:type="spellEnd"/>
            <w:r w:rsidRPr="00276410">
              <w:t>, el juego de carreras retro que te llevará de vuelta a una era de diversión y emoción en las consolas clásicas! Entra en el emocionante mundo de los coches de juguete, donde los jugadores se convierten en pilotos de élite y compiten en un campo de fútbol único</w:t>
            </w:r>
            <w:r>
              <w:t>.</w:t>
            </w:r>
          </w:p>
          <w:p w14:paraId="44A0D103" w14:textId="5DE5A709" w:rsidR="00276410" w:rsidRPr="00CC42E7" w:rsidRDefault="00276410" w:rsidP="00F652D7">
            <w:r w:rsidRPr="00276410">
              <w:t>Prepárate para una experiencia de conducción épica mientras tomas el control de coches de juguete en un campo de fútbol convertido en pista de carreras. Tienes un objetivo sencillo pero desafiante: anotar goles empujando la pelota con tu coche mientras evitas obstáculos y compites contra un amigo en emocionantes partidas multijugador o en solitario para demostrar tus habilidades.</w:t>
            </w:r>
          </w:p>
        </w:tc>
        <w:tc>
          <w:tcPr>
            <w:tcW w:w="4212" w:type="dxa"/>
            <w:tcBorders>
              <w:top w:val="single" w:sz="8" w:space="0" w:color="C9C9C9" w:themeColor="text2" w:themeTint="40"/>
              <w:bottom w:val="single" w:sz="8" w:space="0" w:color="C9C9C9" w:themeColor="text2" w:themeTint="40"/>
            </w:tcBorders>
            <w:tcMar>
              <w:top w:w="0" w:type="dxa"/>
              <w:bottom w:w="0" w:type="dxa"/>
              <w:right w:w="288" w:type="dxa"/>
            </w:tcMar>
          </w:tcPr>
          <w:p w14:paraId="2F7ED08C" w14:textId="77777777" w:rsidR="00AA159F" w:rsidRDefault="00B600F2" w:rsidP="00F652D7">
            <w:pPr>
              <w:rPr>
                <w:lang w:bidi="es-ES"/>
              </w:rPr>
            </w:pPr>
            <w:sdt>
              <w:sdtPr>
                <w:id w:val="1327160326"/>
                <w:placeholder>
                  <w:docPart w:val="1B221CF50EDB4266A17A8B6B538D4B53"/>
                </w:placeholder>
                <w15:appearance w15:val="hidden"/>
              </w:sdtPr>
              <w:sdtEndPr/>
              <w:sdtContent>
                <w:r w:rsidR="00276410" w:rsidRPr="00276410">
                  <w:rPr>
                    <w:b/>
                    <w:bCs/>
                  </w:rPr>
                  <w:t xml:space="preserve">Emocionante Jugabilidad: </w:t>
                </w:r>
                <w:r w:rsidR="00276410" w:rsidRPr="00276410">
                  <w:t>Enfrenta la acción trepidante mientras compites contra un amigo en partidas 1vs1 o te enfrentas a obstáculos en el modo "</w:t>
                </w:r>
                <w:proofErr w:type="gramStart"/>
                <w:r w:rsidR="00276410" w:rsidRPr="00276410">
                  <w:t>Single</w:t>
                </w:r>
                <w:proofErr w:type="gramEnd"/>
                <w:r w:rsidR="00276410" w:rsidRPr="00276410">
                  <w:t>-</w:t>
                </w:r>
                <w:proofErr w:type="spellStart"/>
                <w:r w:rsidR="00276410" w:rsidRPr="00276410">
                  <w:t>player</w:t>
                </w:r>
                <w:proofErr w:type="spellEnd"/>
                <w:r w:rsidR="00276410" w:rsidRPr="00276410">
                  <w:t>".</w:t>
                </w:r>
              </w:sdtContent>
            </w:sdt>
            <w:r w:rsidR="00F652D7" w:rsidRPr="00CC42E7">
              <w:rPr>
                <w:lang w:bidi="es-ES"/>
              </w:rPr>
              <w:t xml:space="preserve"> </w:t>
            </w:r>
          </w:p>
          <w:p w14:paraId="4E2D99D7" w14:textId="03980715" w:rsidR="00276410" w:rsidRDefault="00276410" w:rsidP="00276410">
            <w:r w:rsidRPr="00276410">
              <w:rPr>
                <w:b/>
                <w:bCs/>
              </w:rPr>
              <w:t>Controles Intuitivos:</w:t>
            </w:r>
            <w:r>
              <w:t xml:space="preserve"> Utiliza el teclado y el ratón para controlar tu coche con facilidad y precisión.</w:t>
            </w:r>
          </w:p>
          <w:p w14:paraId="5C2936FC" w14:textId="7A545EB5" w:rsidR="00276410" w:rsidRDefault="00276410" w:rsidP="00276410">
            <w:r w:rsidRPr="00276410">
              <w:rPr>
                <w:b/>
                <w:bCs/>
              </w:rPr>
              <w:t>Multijugador Local:</w:t>
            </w:r>
            <w:r>
              <w:t xml:space="preserve"> Desafía a tus amigos y familiares en partidas </w:t>
            </w:r>
            <w:proofErr w:type="gramStart"/>
            <w:r>
              <w:t>multijugador locales</w:t>
            </w:r>
            <w:proofErr w:type="gramEnd"/>
            <w:r>
              <w:t>, donde la rivalidad y la diversión no tienen límites.</w:t>
            </w:r>
          </w:p>
          <w:p w14:paraId="139B8FEA" w14:textId="11C23ACC" w:rsidR="00276410" w:rsidRDefault="00276410" w:rsidP="00276410">
            <w:r w:rsidRPr="00276410">
              <w:rPr>
                <w:b/>
                <w:bCs/>
              </w:rPr>
              <w:t xml:space="preserve">Desafíos y Objetos Coleccionables: </w:t>
            </w:r>
            <w:r>
              <w:t>Supera obstáculos y busca objetos especiales para mejorar tu rendimiento y tu diversión.</w:t>
            </w:r>
          </w:p>
          <w:p w14:paraId="687F4384" w14:textId="51ECC6EB" w:rsidR="00276410" w:rsidRPr="00CC42E7" w:rsidRDefault="00276410" w:rsidP="00276410">
            <w:r w:rsidRPr="00276410">
              <w:rPr>
                <w:b/>
                <w:bCs/>
              </w:rPr>
              <w:t>Estética Retro:</w:t>
            </w:r>
            <w:r>
              <w:t xml:space="preserve"> Sumérgete en un mundo de gráficos y sonidos que evocan la nostalgia de las consolas clásicas.</w:t>
            </w:r>
          </w:p>
        </w:tc>
      </w:tr>
    </w:tbl>
    <w:p w14:paraId="5144B0BF" w14:textId="77777777" w:rsidR="00C36963" w:rsidRPr="00CC42E7" w:rsidRDefault="00C36963" w:rsidP="00D93470">
      <w:pPr>
        <w:pStyle w:val="Listaconvietas"/>
        <w:numPr>
          <w:ilvl w:val="0"/>
          <w:numId w:val="0"/>
        </w:numPr>
      </w:pPr>
    </w:p>
    <w:p w14:paraId="533D6747" w14:textId="77777777" w:rsidR="00F652D7" w:rsidRPr="00CC42E7" w:rsidRDefault="00F652D7" w:rsidP="00D93470">
      <w:pPr>
        <w:pStyle w:val="Listaconvietas"/>
        <w:numPr>
          <w:ilvl w:val="0"/>
          <w:numId w:val="0"/>
        </w:numPr>
        <w:sectPr w:rsidR="00F652D7" w:rsidRPr="00CC42E7" w:rsidSect="00ED5B06">
          <w:pgSz w:w="11906" w:h="16838" w:code="9"/>
          <w:pgMar w:top="720" w:right="720" w:bottom="720" w:left="2880" w:header="720" w:footer="432" w:gutter="0"/>
          <w:pgNumType w:start="1"/>
          <w:cols w:space="720"/>
          <w:docGrid w:linePitch="360"/>
        </w:sectPr>
      </w:pPr>
    </w:p>
    <w:tbl>
      <w:tblPr>
        <w:tblStyle w:val="Tablageneral"/>
        <w:tblW w:w="8325" w:type="dxa"/>
        <w:tblLayout w:type="fixed"/>
        <w:tblCellMar>
          <w:right w:w="0" w:type="dxa"/>
        </w:tblCellMar>
        <w:tblLook w:val="0620" w:firstRow="1" w:lastRow="0" w:firstColumn="0" w:lastColumn="0" w:noHBand="1" w:noVBand="1"/>
      </w:tblPr>
      <w:tblGrid>
        <w:gridCol w:w="4149"/>
        <w:gridCol w:w="4176"/>
      </w:tblGrid>
      <w:tr w:rsidR="00F44A7A" w:rsidRPr="00CC42E7" w14:paraId="78DB3C41" w14:textId="77777777" w:rsidTr="00276410">
        <w:trPr>
          <w:cnfStyle w:val="100000000000" w:firstRow="1" w:lastRow="0" w:firstColumn="0" w:lastColumn="0" w:oddVBand="0" w:evenVBand="0" w:oddHBand="0" w:evenHBand="0" w:firstRowFirstColumn="0" w:firstRowLastColumn="0" w:lastRowFirstColumn="0" w:lastRowLastColumn="0"/>
          <w:trHeight w:val="1503"/>
        </w:trPr>
        <w:tc>
          <w:tcPr>
            <w:tcW w:w="8325" w:type="dxa"/>
            <w:gridSpan w:val="2"/>
            <w:tcBorders>
              <w:bottom w:val="single" w:sz="8" w:space="0" w:color="C9C9C9" w:themeColor="text2" w:themeTint="40"/>
            </w:tcBorders>
            <w:tcMar>
              <w:top w:w="0" w:type="dxa"/>
              <w:bottom w:w="0" w:type="dxa"/>
            </w:tcMar>
          </w:tcPr>
          <w:p w14:paraId="75AFEB1A" w14:textId="517AA972" w:rsidR="00F44A7A" w:rsidRPr="00CC42E7" w:rsidRDefault="00B600F2" w:rsidP="00F652D7">
            <w:pPr>
              <w:pStyle w:val="Ttulo1"/>
              <w:rPr>
                <w:rStyle w:val="nfasis"/>
                <w:iCs w:val="0"/>
                <w:color w:val="2A2A2A" w:themeColor="text2"/>
              </w:rPr>
            </w:pPr>
            <w:sdt>
              <w:sdtPr>
                <w:rPr>
                  <w:iCs/>
                  <w:color w:val="EB130B" w:themeColor="accent1" w:themeShade="BF"/>
                </w:rPr>
                <w:id w:val="-1344468042"/>
                <w:placeholder>
                  <w:docPart w:val="06AE1342B42D4078924B349F2AD62282"/>
                </w:placeholder>
                <w15:appearance w15:val="hidden"/>
              </w:sdtPr>
              <w:sdtEndPr>
                <w:rPr>
                  <w:rStyle w:val="nfasis"/>
                </w:rPr>
              </w:sdtEndPr>
              <w:sdtContent>
                <w:sdt>
                  <w:sdtPr>
                    <w:id w:val="1199049234"/>
                    <w:placeholder>
                      <w:docPart w:val="0144CF26901E43B6B4CB5E398CDE889B"/>
                    </w:placeholder>
                    <w15:appearance w15:val="hidden"/>
                  </w:sdtPr>
                  <w:sdtContent>
                    <w:r w:rsidR="00276410">
                      <w:t>CONTROLES</w:t>
                    </w:r>
                  </w:sdtContent>
                </w:sdt>
              </w:sdtContent>
            </w:sdt>
          </w:p>
        </w:tc>
      </w:tr>
      <w:tr w:rsidR="00B600F2" w:rsidRPr="00CC42E7" w14:paraId="44EF3826" w14:textId="77777777" w:rsidTr="00FE6A55">
        <w:trPr>
          <w:trHeight w:val="536"/>
        </w:trPr>
        <w:tc>
          <w:tcPr>
            <w:tcW w:w="8325" w:type="dxa"/>
            <w:gridSpan w:val="2"/>
            <w:tcBorders>
              <w:top w:val="single" w:sz="8" w:space="0" w:color="C9C9C9" w:themeColor="text2" w:themeTint="40"/>
              <w:bottom w:val="nil"/>
            </w:tcBorders>
            <w:tcMar>
              <w:top w:w="0" w:type="dxa"/>
              <w:bottom w:w="0" w:type="dxa"/>
            </w:tcMar>
            <w:vAlign w:val="center"/>
          </w:tcPr>
          <w:sdt>
            <w:sdtPr>
              <w:id w:val="1706986205"/>
              <w:placeholder>
                <w:docPart w:val="BBDA6F34F65C4565A9C66906A3F391E6"/>
              </w:placeholder>
              <w15:appearance w15:val="hidden"/>
            </w:sdtPr>
            <w:sdtContent>
              <w:p w14:paraId="4BFAEF9D" w14:textId="77777777" w:rsidR="00B600F2" w:rsidRDefault="00B600F2" w:rsidP="00FE6A55">
                <w:pPr>
                  <w:pStyle w:val="Presupuestos"/>
                </w:pPr>
              </w:p>
              <w:p w14:paraId="2038FA83" w14:textId="1C56E0CE" w:rsidR="00B600F2" w:rsidRPr="00CC42E7" w:rsidRDefault="00B600F2" w:rsidP="00FE6A55">
                <w:pPr>
                  <w:pStyle w:val="Presupuestos"/>
                </w:pPr>
                <w:r>
                  <w:t>“</w:t>
                </w:r>
                <w:r w:rsidRPr="00B600F2">
                  <w:t xml:space="preserve">Si dudas, </w:t>
                </w:r>
                <w:r>
                  <w:t>¡</w:t>
                </w:r>
                <w:r w:rsidRPr="00B600F2">
                  <w:t>acelera!</w:t>
                </w:r>
                <w:r>
                  <w:t>”</w:t>
                </w:r>
              </w:p>
            </w:sdtContent>
          </w:sdt>
        </w:tc>
      </w:tr>
      <w:tr w:rsidR="00B600F2" w:rsidRPr="00CC42E7" w14:paraId="36D7154B" w14:textId="77777777" w:rsidTr="00FE6A55">
        <w:trPr>
          <w:trHeight w:val="621"/>
        </w:trPr>
        <w:tc>
          <w:tcPr>
            <w:tcW w:w="8325" w:type="dxa"/>
            <w:gridSpan w:val="2"/>
            <w:tcBorders>
              <w:top w:val="nil"/>
              <w:bottom w:val="nil"/>
            </w:tcBorders>
            <w:tcMar>
              <w:top w:w="0" w:type="dxa"/>
              <w:bottom w:w="0" w:type="dxa"/>
            </w:tcMar>
          </w:tcPr>
          <w:p w14:paraId="5426FCB3" w14:textId="3EEADADF" w:rsidR="00B600F2" w:rsidRDefault="00B600F2" w:rsidP="00FE6A55">
            <w:pPr>
              <w:pStyle w:val="Nombredelaoferta"/>
              <w:framePr w:hSpace="0" w:wrap="auto" w:vAnchor="margin" w:hAnchor="text" w:xAlign="left" w:yAlign="inline"/>
              <w:rPr>
                <w:lang w:bidi="es-ES"/>
              </w:rPr>
            </w:pPr>
            <w:sdt>
              <w:sdtPr>
                <w:id w:val="-1747191329"/>
                <w:placeholder>
                  <w:docPart w:val="5CAE35DAEB6E4434B7283879B1957532"/>
                </w:placeholder>
                <w15:appearance w15:val="hidden"/>
              </w:sdtPr>
              <w:sdtContent>
                <w:r w:rsidRPr="00B600F2">
                  <w:t>Colin Mcrae</w:t>
                </w:r>
              </w:sdtContent>
            </w:sdt>
          </w:p>
          <w:p w14:paraId="3C769AEC" w14:textId="77777777" w:rsidR="00B600F2" w:rsidRDefault="00B600F2" w:rsidP="00FE6A55">
            <w:pPr>
              <w:pStyle w:val="Nombredelaoferta"/>
              <w:framePr w:hSpace="0" w:wrap="auto" w:vAnchor="margin" w:hAnchor="text" w:xAlign="left" w:yAlign="inline"/>
              <w:rPr>
                <w:lang w:bidi="es-ES"/>
              </w:rPr>
            </w:pPr>
          </w:p>
          <w:p w14:paraId="2849EB5D" w14:textId="77777777" w:rsidR="00B600F2" w:rsidRPr="00CC42E7" w:rsidRDefault="00B600F2" w:rsidP="00FE6A55">
            <w:pPr>
              <w:pStyle w:val="Nombredelaoferta"/>
              <w:framePr w:hSpace="0" w:wrap="auto" w:vAnchor="margin" w:hAnchor="text" w:xAlign="left" w:yAlign="inline"/>
            </w:pPr>
          </w:p>
        </w:tc>
      </w:tr>
      <w:tr w:rsidR="00F44A7A" w:rsidRPr="00CC42E7" w14:paraId="52BA8D66" w14:textId="77777777" w:rsidTr="00C43D76">
        <w:trPr>
          <w:trHeight w:val="1008"/>
        </w:trPr>
        <w:tc>
          <w:tcPr>
            <w:tcW w:w="8325" w:type="dxa"/>
            <w:gridSpan w:val="2"/>
            <w:tcBorders>
              <w:top w:val="single" w:sz="8" w:space="0" w:color="C9C9C9" w:themeColor="text2" w:themeTint="40"/>
              <w:bottom w:val="nil"/>
            </w:tcBorders>
            <w:tcMar>
              <w:top w:w="0" w:type="dxa"/>
              <w:bottom w:w="0" w:type="dxa"/>
            </w:tcMar>
            <w:vAlign w:val="center"/>
          </w:tcPr>
          <w:p w14:paraId="0DA3748A" w14:textId="6408AA57" w:rsidR="00F44A7A" w:rsidRPr="00CC42E7" w:rsidRDefault="00B600F2" w:rsidP="00F652D7">
            <w:pPr>
              <w:pStyle w:val="Ttulo2"/>
            </w:pPr>
            <w:sdt>
              <w:sdtPr>
                <w:id w:val="641862901"/>
                <w:placeholder>
                  <w:docPart w:val="C181D0CEDAB24D5FA273CCB1E5F51114"/>
                </w:placeholder>
                <w15:appearance w15:val="hidden"/>
              </w:sdtPr>
              <w:sdtEndPr/>
              <w:sdtContent/>
            </w:sdt>
            <w:r w:rsidR="00F652D7" w:rsidRPr="00CC42E7">
              <w:rPr>
                <w:lang w:bidi="es-ES"/>
              </w:rPr>
              <w:t xml:space="preserve"> </w:t>
            </w:r>
          </w:p>
        </w:tc>
      </w:tr>
      <w:tr w:rsidR="00F44A7A" w:rsidRPr="00CC42E7" w14:paraId="0934A570" w14:textId="77777777" w:rsidTr="00F164F1">
        <w:trPr>
          <w:trHeight w:val="3438"/>
        </w:trPr>
        <w:tc>
          <w:tcPr>
            <w:tcW w:w="4149" w:type="dxa"/>
            <w:tcBorders>
              <w:top w:val="nil"/>
              <w:bottom w:val="single" w:sz="8" w:space="0" w:color="C9C9C9" w:themeColor="text2" w:themeTint="40"/>
            </w:tcBorders>
            <w:tcMar>
              <w:top w:w="0" w:type="dxa"/>
              <w:bottom w:w="0" w:type="dxa"/>
              <w:right w:w="288" w:type="dxa"/>
            </w:tcMar>
          </w:tcPr>
          <w:p w14:paraId="59CF75E4" w14:textId="3B7BC5F7" w:rsidR="00F44A7A" w:rsidRPr="00CC42E7" w:rsidRDefault="00B600F2" w:rsidP="00F652D7">
            <w:r>
              <w:drawing>
                <wp:anchor distT="0" distB="0" distL="114300" distR="114300" simplePos="0" relativeHeight="251664384" behindDoc="1" locked="0" layoutInCell="1" allowOverlap="1" wp14:anchorId="7EC7F020" wp14:editId="4CA437A0">
                  <wp:simplePos x="0" y="0"/>
                  <wp:positionH relativeFrom="column">
                    <wp:posOffset>161925</wp:posOffset>
                  </wp:positionH>
                  <wp:positionV relativeFrom="paragraph">
                    <wp:posOffset>0</wp:posOffset>
                  </wp:positionV>
                  <wp:extent cx="1704975" cy="1704975"/>
                  <wp:effectExtent l="0" t="0" r="0" b="0"/>
                  <wp:wrapTight wrapText="bothSides">
                    <wp:wrapPolygon edited="0">
                      <wp:start x="7964" y="3861"/>
                      <wp:lineTo x="7964" y="8206"/>
                      <wp:lineTo x="2655" y="9895"/>
                      <wp:lineTo x="2172" y="10378"/>
                      <wp:lineTo x="2172" y="15928"/>
                      <wp:lineTo x="20273" y="15928"/>
                      <wp:lineTo x="20755" y="10860"/>
                      <wp:lineTo x="19307" y="10136"/>
                      <wp:lineTo x="14239" y="7723"/>
                      <wp:lineTo x="13998" y="4827"/>
                      <wp:lineTo x="13756" y="3861"/>
                      <wp:lineTo x="7964" y="3861"/>
                    </wp:wrapPolygon>
                  </wp:wrapTight>
                  <wp:docPr id="1463996153" name="Imagen 9"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96153" name="Imagen 9" descr="Interfaz de usuario gráfica, Aplicación, Teams&#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1704975" cy="1704975"/>
                          </a:xfrm>
                          <a:prstGeom prst="rect">
                            <a:avLst/>
                          </a:prstGeom>
                        </pic:spPr>
                      </pic:pic>
                    </a:graphicData>
                  </a:graphic>
                  <wp14:sizeRelH relativeFrom="margin">
                    <wp14:pctWidth>0</wp14:pctWidth>
                  </wp14:sizeRelH>
                  <wp14:sizeRelV relativeFrom="margin">
                    <wp14:pctHeight>0</wp14:pctHeight>
                  </wp14:sizeRelV>
                </wp:anchor>
              </w:drawing>
            </w:r>
          </w:p>
        </w:tc>
        <w:tc>
          <w:tcPr>
            <w:tcW w:w="4176" w:type="dxa"/>
            <w:tcBorders>
              <w:top w:val="nil"/>
              <w:bottom w:val="single" w:sz="8" w:space="0" w:color="C9C9C9" w:themeColor="text2" w:themeTint="40"/>
            </w:tcBorders>
            <w:tcMar>
              <w:top w:w="0" w:type="dxa"/>
              <w:bottom w:w="0" w:type="dxa"/>
              <w:right w:w="288" w:type="dxa"/>
            </w:tcMar>
          </w:tcPr>
          <w:p w14:paraId="72C84CBB" w14:textId="7C4804FC" w:rsidR="00F44A7A" w:rsidRPr="00CC42E7" w:rsidRDefault="00F44A7A" w:rsidP="00B600F2"/>
        </w:tc>
      </w:tr>
    </w:tbl>
    <w:p w14:paraId="19261AA9" w14:textId="05197A92" w:rsidR="00A40847" w:rsidRPr="00CC42E7" w:rsidRDefault="00A40847" w:rsidP="00743193"/>
    <w:p w14:paraId="65D9975D" w14:textId="77777777" w:rsidR="00F652D7" w:rsidRPr="00CC42E7" w:rsidRDefault="00F652D7" w:rsidP="00743193">
      <w:pPr>
        <w:sectPr w:rsidR="00F652D7" w:rsidRPr="00CC42E7" w:rsidSect="00ED5B06">
          <w:pgSz w:w="11906" w:h="16838" w:code="9"/>
          <w:pgMar w:top="720" w:right="720" w:bottom="720" w:left="2880" w:header="720" w:footer="432" w:gutter="0"/>
          <w:cols w:space="720"/>
          <w:docGrid w:linePitch="360"/>
        </w:sectPr>
      </w:pPr>
    </w:p>
    <w:tbl>
      <w:tblPr>
        <w:tblStyle w:val="Tablageneral"/>
        <w:tblW w:w="8325" w:type="dxa"/>
        <w:tblLayout w:type="fixed"/>
        <w:tblCellMar>
          <w:top w:w="72" w:type="dxa"/>
          <w:bottom w:w="72" w:type="dxa"/>
        </w:tblCellMar>
        <w:tblLook w:val="0620" w:firstRow="1" w:lastRow="0" w:firstColumn="0" w:lastColumn="0" w:noHBand="1" w:noVBand="1"/>
        <w:tblDescription w:val="Tabla con contenido de muestra"/>
      </w:tblPr>
      <w:tblGrid>
        <w:gridCol w:w="1440"/>
        <w:gridCol w:w="3600"/>
        <w:gridCol w:w="3285"/>
      </w:tblGrid>
      <w:tr w:rsidR="00F44A7A" w:rsidRPr="00CC42E7" w14:paraId="37247077" w14:textId="77777777" w:rsidTr="00C43D76">
        <w:trPr>
          <w:cnfStyle w:val="100000000000" w:firstRow="1" w:lastRow="0" w:firstColumn="0" w:lastColumn="0" w:oddVBand="0" w:evenVBand="0" w:oddHBand="0" w:evenHBand="0" w:firstRowFirstColumn="0" w:firstRowLastColumn="0" w:lastRowFirstColumn="0" w:lastRowLastColumn="0"/>
          <w:trHeight w:val="2898"/>
        </w:trPr>
        <w:tc>
          <w:tcPr>
            <w:tcW w:w="8325" w:type="dxa"/>
            <w:gridSpan w:val="3"/>
            <w:tcBorders>
              <w:bottom w:val="single" w:sz="8" w:space="0" w:color="C9C9C9" w:themeColor="text2" w:themeTint="40"/>
            </w:tcBorders>
            <w:tcMar>
              <w:top w:w="0" w:type="dxa"/>
              <w:bottom w:w="0" w:type="dxa"/>
            </w:tcMar>
            <w:vAlign w:val="center"/>
          </w:tcPr>
          <w:p w14:paraId="6790C00C" w14:textId="7536188A" w:rsidR="00F44A7A" w:rsidRPr="00CC42E7" w:rsidRDefault="00B600F2" w:rsidP="00F652D7">
            <w:pPr>
              <w:pStyle w:val="Ttulo1"/>
            </w:pPr>
            <w:sdt>
              <w:sdtPr>
                <w:id w:val="-1316496712"/>
                <w:placeholder>
                  <w:docPart w:val="03AD8D8CA71B47279DF8E259CF0810A2"/>
                </w:placeholder>
                <w15:appearance w15:val="hidden"/>
              </w:sdtPr>
              <w:sdtEndPr/>
              <w:sdtContent>
                <w:sdt>
                  <w:sdtPr>
                    <w:id w:val="1525058017"/>
                    <w:placeholder>
                      <w:docPart w:val="4448DE39F2EC4C0EBA08D3FF8BE99F6D"/>
                    </w:placeholder>
                    <w15:appearance w15:val="hidden"/>
                  </w:sdtPr>
                  <w:sdtContent>
                    <w:r>
                      <w:t>OPCIONES DEL MENÚ</w:t>
                    </w:r>
                  </w:sdtContent>
                </w:sdt>
              </w:sdtContent>
            </w:sdt>
            <w:r w:rsidR="00F652D7" w:rsidRPr="00CC42E7">
              <w:rPr>
                <w:lang w:bidi="es-ES"/>
              </w:rPr>
              <w:t xml:space="preserve"> </w:t>
            </w:r>
          </w:p>
        </w:tc>
      </w:tr>
      <w:tr w:rsidR="00F44A7A" w:rsidRPr="00CC42E7" w14:paraId="43981CF0" w14:textId="77777777" w:rsidTr="00C43D76">
        <w:trPr>
          <w:trHeight w:val="1008"/>
        </w:trPr>
        <w:tc>
          <w:tcPr>
            <w:tcW w:w="8325" w:type="dxa"/>
            <w:gridSpan w:val="3"/>
            <w:tcBorders>
              <w:top w:val="single" w:sz="8" w:space="0" w:color="C9C9C9" w:themeColor="text2" w:themeTint="40"/>
              <w:bottom w:val="nil"/>
            </w:tcBorders>
            <w:tcMar>
              <w:top w:w="0" w:type="dxa"/>
              <w:bottom w:w="0" w:type="dxa"/>
            </w:tcMar>
            <w:vAlign w:val="center"/>
          </w:tcPr>
          <w:p w14:paraId="0BFB527C" w14:textId="6385CB9B" w:rsidR="00F44A7A" w:rsidRPr="00CC42E7" w:rsidRDefault="00B600F2" w:rsidP="00F652D7">
            <w:pPr>
              <w:pStyle w:val="Ttulo2"/>
            </w:pPr>
            <w:sdt>
              <w:sdtPr>
                <w:id w:val="-1630627539"/>
                <w:placeholder>
                  <w:docPart w:val="7D8D4474E8C7437B9548E99D73064C4A"/>
                </w:placeholder>
                <w15:appearance w15:val="hidden"/>
              </w:sdtPr>
              <w:sdtEndPr/>
              <w:sdtContent>
                <w:r>
                  <w:t>main menu</w:t>
                </w:r>
              </w:sdtContent>
            </w:sdt>
            <w:r w:rsidR="00F652D7" w:rsidRPr="00CC42E7">
              <w:rPr>
                <w:lang w:bidi="es-ES"/>
              </w:rPr>
              <w:t xml:space="preserve"> </w:t>
            </w:r>
          </w:p>
        </w:tc>
      </w:tr>
      <w:tr w:rsidR="00F44A7A" w:rsidRPr="00CC42E7" w14:paraId="3C044876" w14:textId="77777777" w:rsidTr="00C43D76">
        <w:trPr>
          <w:trHeight w:val="2241"/>
        </w:trPr>
        <w:tc>
          <w:tcPr>
            <w:tcW w:w="8325" w:type="dxa"/>
            <w:gridSpan w:val="3"/>
            <w:tcBorders>
              <w:top w:val="nil"/>
              <w:bottom w:val="nil"/>
            </w:tcBorders>
            <w:tcMar>
              <w:top w:w="0" w:type="dxa"/>
              <w:bottom w:w="0" w:type="dxa"/>
            </w:tcMar>
          </w:tcPr>
          <w:sdt>
            <w:sdtPr>
              <w:alias w:val="Texto con viñetas:"/>
              <w:tag w:val="Texto con viñetas:"/>
              <w:id w:val="1943565935"/>
              <w:placeholder>
                <w:docPart w:val="45E690C51DFD45238CD05F9A6A5586C2"/>
              </w:placeholder>
              <w:temporary/>
              <w15:appearance w15:val="hidden"/>
            </w:sdtPr>
            <w:sdtEndPr/>
            <w:sdtContent>
              <w:p w14:paraId="3D9AFE60" w14:textId="77777777" w:rsidR="00F44A7A" w:rsidRPr="00CC42E7" w:rsidRDefault="00F44A7A" w:rsidP="003703EE">
                <w:pPr>
                  <w:pStyle w:val="Listaconvietas"/>
                </w:pPr>
                <w:r w:rsidRPr="00CC42E7">
                  <w:rPr>
                    <w:lang w:bidi="es-ES"/>
                  </w:rPr>
                  <w:t>Utilice los estilos para dar formato a los documentos de Word en un momento. Por ejemplo, este texto usa el estilo Lista con viñetas.</w:t>
                </w:r>
              </w:p>
              <w:p w14:paraId="7E1D84E2" w14:textId="77777777" w:rsidR="00F44A7A" w:rsidRPr="00CC42E7" w:rsidRDefault="00F44A7A" w:rsidP="003703EE">
                <w:pPr>
                  <w:pStyle w:val="Listaconvietas"/>
                </w:pPr>
                <w:r w:rsidRPr="00CC42E7">
                  <w:rPr>
                    <w:lang w:bidi="es-ES"/>
                  </w:rPr>
                  <w:t>Vaya al grupo Estilos, que encontrará en la pestaña Inicio de la cinta de opciones, para aplicar el formato que desee con un solo clic.</w:t>
                </w:r>
              </w:p>
            </w:sdtContent>
          </w:sdt>
          <w:p w14:paraId="4D7FD467" w14:textId="77777777" w:rsidR="574A59EF" w:rsidRPr="00CC42E7" w:rsidRDefault="574A59EF"/>
        </w:tc>
      </w:tr>
      <w:tr w:rsidR="00F44A7A" w:rsidRPr="00CC42E7" w14:paraId="2BF717F7" w14:textId="77777777" w:rsidTr="00C43D76">
        <w:trPr>
          <w:trHeight w:val="864"/>
        </w:trPr>
        <w:tc>
          <w:tcPr>
            <w:tcW w:w="1440" w:type="dxa"/>
            <w:tcBorders>
              <w:top w:val="nil"/>
              <w:bottom w:val="single" w:sz="8" w:space="0" w:color="C9C9C9" w:themeColor="text2" w:themeTint="40"/>
              <w:right w:val="single" w:sz="8" w:space="0" w:color="C9C9C9" w:themeColor="text2" w:themeTint="40"/>
            </w:tcBorders>
            <w:tcMar>
              <w:top w:w="0" w:type="dxa"/>
              <w:bottom w:w="0" w:type="dxa"/>
            </w:tcMar>
            <w:vAlign w:val="center"/>
          </w:tcPr>
          <w:p w14:paraId="0B5CB6EE" w14:textId="77777777" w:rsidR="00F44A7A" w:rsidRPr="00CC42E7" w:rsidRDefault="00F44A7A" w:rsidP="003703EE">
            <w:pPr>
              <w:spacing w:before="0"/>
            </w:pPr>
          </w:p>
        </w:tc>
        <w:tc>
          <w:tcPr>
            <w:tcW w:w="3600" w:type="dxa"/>
            <w:tcBorders>
              <w:top w:val="nil"/>
              <w:left w:val="single" w:sz="8" w:space="0" w:color="C9C9C9" w:themeColor="text2" w:themeTint="40"/>
              <w:bottom w:val="single" w:sz="8" w:space="0" w:color="C9C9C9" w:themeColor="text2" w:themeTint="40"/>
              <w:right w:val="nil"/>
            </w:tcBorders>
            <w:tcMar>
              <w:top w:w="0" w:type="dxa"/>
              <w:bottom w:w="0" w:type="dxa"/>
            </w:tcMar>
            <w:vAlign w:val="center"/>
          </w:tcPr>
          <w:p w14:paraId="7EE276B0" w14:textId="77777777" w:rsidR="00F44A7A" w:rsidRPr="00CC42E7" w:rsidRDefault="00B600F2" w:rsidP="003703EE">
            <w:pPr>
              <w:pStyle w:val="Subttulosecundariomspequeo"/>
              <w:framePr w:wrap="around"/>
              <w:ind w:left="288"/>
            </w:pPr>
            <w:sdt>
              <w:sdtPr>
                <w:id w:val="2142000605"/>
                <w:placeholder>
                  <w:docPart w:val="103B369DE2334FEFB401787053BD151E"/>
                </w:placeholder>
                <w:showingPlcHdr/>
                <w15:appearance w15:val="hidden"/>
              </w:sdtPr>
              <w:sdtEndPr/>
              <w:sdtContent>
                <w:r w:rsidR="00F652D7" w:rsidRPr="00CC42E7">
                  <w:rPr>
                    <w:lang w:bidi="es-ES"/>
                  </w:rPr>
                  <w:t>Título</w:t>
                </w:r>
              </w:sdtContent>
            </w:sdt>
            <w:r w:rsidR="00F652D7" w:rsidRPr="00CC42E7">
              <w:rPr>
                <w:lang w:bidi="es-ES"/>
              </w:rPr>
              <w:t xml:space="preserve"> </w:t>
            </w:r>
          </w:p>
        </w:tc>
        <w:tc>
          <w:tcPr>
            <w:tcW w:w="3285" w:type="dxa"/>
            <w:tcBorders>
              <w:top w:val="nil"/>
              <w:left w:val="nil"/>
              <w:bottom w:val="single" w:sz="8" w:space="0" w:color="C9C9C9" w:themeColor="text2" w:themeTint="40"/>
            </w:tcBorders>
            <w:tcMar>
              <w:top w:w="0" w:type="dxa"/>
              <w:bottom w:w="0" w:type="dxa"/>
            </w:tcMar>
            <w:vAlign w:val="center"/>
          </w:tcPr>
          <w:p w14:paraId="50F040E9" w14:textId="77777777" w:rsidR="00F44A7A" w:rsidRPr="00CC42E7" w:rsidRDefault="00B600F2" w:rsidP="003703EE">
            <w:pPr>
              <w:pStyle w:val="Subttulosecundariomspequeo"/>
              <w:framePr w:wrap="around"/>
              <w:ind w:left="288"/>
            </w:pPr>
            <w:sdt>
              <w:sdtPr>
                <w:id w:val="-188605999"/>
                <w:placeholder>
                  <w:docPart w:val="CF38BA0E7352410BB2BBE879FD44775D"/>
                </w:placeholder>
                <w:showingPlcHdr/>
                <w15:appearance w15:val="hidden"/>
              </w:sdtPr>
              <w:sdtEndPr/>
              <w:sdtContent>
                <w:r w:rsidR="00F652D7" w:rsidRPr="00CC42E7">
                  <w:rPr>
                    <w:lang w:bidi="es-ES"/>
                  </w:rPr>
                  <w:t>DDc no.</w:t>
                </w:r>
              </w:sdtContent>
            </w:sdt>
            <w:r w:rsidR="00F652D7" w:rsidRPr="00CC42E7">
              <w:rPr>
                <w:lang w:bidi="es-ES"/>
              </w:rPr>
              <w:t xml:space="preserve"> </w:t>
            </w:r>
          </w:p>
        </w:tc>
      </w:tr>
      <w:tr w:rsidR="00F44A7A" w:rsidRPr="00CC42E7" w14:paraId="10A797E0" w14:textId="77777777" w:rsidTr="00C43D76">
        <w:trPr>
          <w:trHeight w:val="864"/>
        </w:trPr>
        <w:tc>
          <w:tcPr>
            <w:tcW w:w="1440" w:type="dxa"/>
            <w:tcBorders>
              <w:top w:val="single" w:sz="8" w:space="0" w:color="C9C9C9" w:themeColor="text2" w:themeTint="40"/>
              <w:bottom w:val="nil"/>
              <w:right w:val="single" w:sz="8" w:space="0" w:color="C9C9C9" w:themeColor="text2" w:themeTint="40"/>
            </w:tcBorders>
            <w:tcMar>
              <w:top w:w="0" w:type="dxa"/>
              <w:bottom w:w="0" w:type="dxa"/>
            </w:tcMar>
            <w:vAlign w:val="center"/>
          </w:tcPr>
          <w:p w14:paraId="415F3918" w14:textId="77777777" w:rsidR="00F44A7A" w:rsidRPr="00CC42E7" w:rsidRDefault="00B600F2" w:rsidP="003703EE">
            <w:pPr>
              <w:spacing w:before="0"/>
              <w:rPr>
                <w:b/>
                <w:bCs/>
                <w:i/>
                <w:iCs/>
              </w:rPr>
            </w:pPr>
            <w:sdt>
              <w:sdtPr>
                <w:rPr>
                  <w:b/>
                  <w:bCs/>
                  <w:i/>
                  <w:iCs/>
                </w:rPr>
                <w:id w:val="-950628283"/>
                <w:placeholder>
                  <w:docPart w:val="62C20582ACBA41F19D1D08D51053E80D"/>
                </w:placeholder>
                <w:showingPlcHdr/>
                <w15:appearance w15:val="hidden"/>
              </w:sdtPr>
              <w:sdtEndPr/>
              <w:sdtContent>
                <w:r w:rsidR="00F652D7" w:rsidRPr="00CC42E7">
                  <w:rPr>
                    <w:b/>
                    <w:i/>
                    <w:color w:val="404040" w:themeColor="text1" w:themeTint="BF"/>
                    <w:lang w:bidi="es-ES"/>
                  </w:rPr>
                  <w:t>Lectura de iniciación</w:t>
                </w:r>
              </w:sdtContent>
            </w:sdt>
            <w:r w:rsidR="00F652D7" w:rsidRPr="00CC42E7">
              <w:rPr>
                <w:b/>
                <w:i/>
                <w:lang w:bidi="es-ES"/>
              </w:rPr>
              <w:t xml:space="preserve"> </w:t>
            </w:r>
          </w:p>
        </w:tc>
        <w:tc>
          <w:tcPr>
            <w:tcW w:w="3600" w:type="dxa"/>
            <w:tcBorders>
              <w:top w:val="single" w:sz="8" w:space="0" w:color="C9C9C9" w:themeColor="text2" w:themeTint="40"/>
              <w:left w:val="single" w:sz="8" w:space="0" w:color="C9C9C9" w:themeColor="text2" w:themeTint="40"/>
              <w:bottom w:val="single" w:sz="8" w:space="0" w:color="C9C9C9" w:themeColor="text2" w:themeTint="40"/>
              <w:right w:val="single" w:sz="8" w:space="0" w:color="C9C9C9" w:themeColor="text2" w:themeTint="40"/>
            </w:tcBorders>
            <w:tcMar>
              <w:top w:w="0" w:type="dxa"/>
              <w:bottom w:w="0" w:type="dxa"/>
            </w:tcMar>
            <w:vAlign w:val="center"/>
          </w:tcPr>
          <w:p w14:paraId="7D1E29CD" w14:textId="25B84C22" w:rsidR="00F44A7A" w:rsidRPr="00CC42E7" w:rsidRDefault="00B600F2" w:rsidP="00F652D7">
            <w:sdt>
              <w:sdtPr>
                <w:id w:val="2014341771"/>
                <w:placeholder>
                  <w:docPart w:val="EA9A0F8DECEA4443AF03207BEA88D21F"/>
                </w:placeholder>
                <w15:appearance w15:val="hidden"/>
              </w:sdtPr>
              <w:sdtEndPr/>
              <w:sdtContent>
                <w:proofErr w:type="spellStart"/>
                <w:r>
                  <w:t>djhfkasehfkjhskfhjkeds</w:t>
                </w:r>
                <w:proofErr w:type="spellEnd"/>
              </w:sdtContent>
            </w:sdt>
            <w:r w:rsidR="00F652D7" w:rsidRPr="00CC42E7">
              <w:rPr>
                <w:lang w:bidi="es-ES"/>
              </w:rPr>
              <w:t xml:space="preserve"> </w:t>
            </w:r>
          </w:p>
        </w:tc>
        <w:sdt>
          <w:sdtPr>
            <w:alias w:val="Datos de tabla:"/>
            <w:tag w:val="Datos de tabla:"/>
            <w:id w:val="1115405050"/>
            <w:placeholder>
              <w:docPart w:val="BE5F7F658B2943E682A06C4C0B4B2F8E"/>
            </w:placeholder>
            <w:temporary/>
            <w:showingPlcHdr/>
            <w15:appearance w15:val="hidden"/>
          </w:sdtPr>
          <w:sdtEndPr/>
          <w:sdtContent>
            <w:tc>
              <w:tcPr>
                <w:tcW w:w="3285" w:type="dxa"/>
                <w:tcBorders>
                  <w:top w:val="single" w:sz="8" w:space="0" w:color="C9C9C9" w:themeColor="text2" w:themeTint="40"/>
                  <w:left w:val="single" w:sz="8" w:space="0" w:color="C9C9C9" w:themeColor="text2" w:themeTint="40"/>
                  <w:bottom w:val="single" w:sz="8" w:space="0" w:color="C9C9C9" w:themeColor="text2" w:themeTint="40"/>
                </w:tcBorders>
                <w:tcMar>
                  <w:top w:w="0" w:type="dxa"/>
                  <w:bottom w:w="0" w:type="dxa"/>
                </w:tcMar>
                <w:vAlign w:val="center"/>
              </w:tcPr>
              <w:p w14:paraId="0936A6BF" w14:textId="77777777" w:rsidR="00F44A7A" w:rsidRPr="00CC42E7" w:rsidRDefault="00F44A7A" w:rsidP="00F652D7">
                <w:r w:rsidRPr="00CC42E7">
                  <w:rPr>
                    <w:lang w:bidi="es-ES"/>
                  </w:rPr>
                  <w:t>123.45</w:t>
                </w:r>
              </w:p>
            </w:tc>
          </w:sdtContent>
        </w:sdt>
      </w:tr>
      <w:tr w:rsidR="00F44A7A" w:rsidRPr="00CC42E7" w14:paraId="51A299D8" w14:textId="77777777" w:rsidTr="00C43D76">
        <w:trPr>
          <w:trHeight w:val="864"/>
        </w:trPr>
        <w:tc>
          <w:tcPr>
            <w:tcW w:w="1440" w:type="dxa"/>
            <w:tcBorders>
              <w:right w:val="single" w:sz="8" w:space="0" w:color="C9C9C9" w:themeColor="text2" w:themeTint="40"/>
            </w:tcBorders>
            <w:tcMar>
              <w:top w:w="0" w:type="dxa"/>
              <w:bottom w:w="0" w:type="dxa"/>
            </w:tcMar>
            <w:vAlign w:val="center"/>
          </w:tcPr>
          <w:p w14:paraId="087A1F7B" w14:textId="77777777" w:rsidR="00F44A7A" w:rsidRPr="00CC42E7" w:rsidRDefault="00B600F2" w:rsidP="003703EE">
            <w:pPr>
              <w:spacing w:before="0"/>
              <w:rPr>
                <w:b/>
                <w:bCs/>
                <w:i/>
                <w:iCs/>
              </w:rPr>
            </w:pPr>
            <w:sdt>
              <w:sdtPr>
                <w:rPr>
                  <w:b/>
                  <w:bCs/>
                  <w:i/>
                  <w:iCs/>
                </w:rPr>
                <w:id w:val="-1807994055"/>
                <w:placeholder>
                  <w:docPart w:val="1CE8A2AEF8DC453E9A27E6DBED6A7852"/>
                </w:placeholder>
                <w:showingPlcHdr/>
                <w15:appearance w15:val="hidden"/>
              </w:sdtPr>
              <w:sdtEndPr/>
              <w:sdtContent>
                <w:r w:rsidR="00F652D7" w:rsidRPr="00CC42E7">
                  <w:rPr>
                    <w:b/>
                    <w:i/>
                    <w:color w:val="404040" w:themeColor="text1" w:themeTint="BF"/>
                    <w:lang w:bidi="es-ES"/>
                  </w:rPr>
                  <w:t>Lectura avanzada</w:t>
                </w:r>
              </w:sdtContent>
            </w:sdt>
            <w:r w:rsidR="00F652D7" w:rsidRPr="00CC42E7">
              <w:rPr>
                <w:b/>
                <w:i/>
                <w:lang w:bidi="es-ES"/>
              </w:rPr>
              <w:t xml:space="preserve"> </w:t>
            </w:r>
          </w:p>
        </w:tc>
        <w:tc>
          <w:tcPr>
            <w:tcW w:w="3600" w:type="dxa"/>
            <w:tcBorders>
              <w:top w:val="single" w:sz="8" w:space="0" w:color="C9C9C9" w:themeColor="text2" w:themeTint="40"/>
              <w:left w:val="single" w:sz="8" w:space="0" w:color="C9C9C9" w:themeColor="text2" w:themeTint="40"/>
              <w:right w:val="single" w:sz="8" w:space="0" w:color="C9C9C9" w:themeColor="text2" w:themeTint="40"/>
            </w:tcBorders>
            <w:tcMar>
              <w:top w:w="0" w:type="dxa"/>
              <w:bottom w:w="0" w:type="dxa"/>
            </w:tcMar>
            <w:vAlign w:val="center"/>
          </w:tcPr>
          <w:p w14:paraId="50166083" w14:textId="38C8F2B8" w:rsidR="00F44A7A" w:rsidRPr="00CC42E7" w:rsidRDefault="00B600F2" w:rsidP="00F652D7">
            <w:sdt>
              <w:sdtPr>
                <w:id w:val="1822459422"/>
                <w:placeholder>
                  <w:docPart w:val="860496D9BF0B40DA8A04F94DDAA68D1C"/>
                </w:placeholder>
                <w15:appearance w15:val="hidden"/>
              </w:sdtPr>
              <w:sdtEndPr/>
              <w:sdtContent>
                <w:proofErr w:type="spellStart"/>
                <w:r>
                  <w:t>jksrhfushfjhsjkehfjkhf</w:t>
                </w:r>
                <w:proofErr w:type="spellEnd"/>
              </w:sdtContent>
            </w:sdt>
            <w:r w:rsidR="00F652D7" w:rsidRPr="00CC42E7">
              <w:rPr>
                <w:lang w:bidi="es-ES"/>
              </w:rPr>
              <w:t xml:space="preserve"> </w:t>
            </w:r>
          </w:p>
        </w:tc>
        <w:tc>
          <w:tcPr>
            <w:tcW w:w="3285" w:type="dxa"/>
            <w:tcBorders>
              <w:top w:val="single" w:sz="8" w:space="0" w:color="C9C9C9" w:themeColor="text2" w:themeTint="40"/>
              <w:left w:val="single" w:sz="8" w:space="0" w:color="C9C9C9" w:themeColor="text2" w:themeTint="40"/>
            </w:tcBorders>
            <w:tcMar>
              <w:top w:w="0" w:type="dxa"/>
              <w:bottom w:w="0" w:type="dxa"/>
            </w:tcMar>
            <w:vAlign w:val="center"/>
          </w:tcPr>
          <w:p w14:paraId="05816F97" w14:textId="77777777" w:rsidR="00F44A7A" w:rsidRPr="00CC42E7" w:rsidRDefault="00B600F2" w:rsidP="00F652D7">
            <w:sdt>
              <w:sdtPr>
                <w:id w:val="-852501149"/>
                <w:placeholder>
                  <w:docPart w:val="E8E016E173304F61BA5C6B2F942F4D6F"/>
                </w:placeholder>
                <w:showingPlcHdr/>
                <w15:appearance w15:val="hidden"/>
              </w:sdtPr>
              <w:sdtEndPr/>
              <w:sdtContent>
                <w:r w:rsidR="00F652D7" w:rsidRPr="00CC42E7">
                  <w:rPr>
                    <w:lang w:bidi="es-ES"/>
                  </w:rPr>
                  <w:t>678.90</w:t>
                </w:r>
              </w:sdtContent>
            </w:sdt>
            <w:r w:rsidR="00F652D7" w:rsidRPr="00CC42E7">
              <w:rPr>
                <w:lang w:bidi="es-ES"/>
              </w:rPr>
              <w:t xml:space="preserve"> </w:t>
            </w:r>
          </w:p>
        </w:tc>
      </w:tr>
    </w:tbl>
    <w:p w14:paraId="03AC2D49" w14:textId="5048ADE9" w:rsidR="00DC0296" w:rsidRDefault="00DC0296" w:rsidP="00A00758"/>
    <w:p w14:paraId="09B6998B" w14:textId="77777777" w:rsidR="00DC0296" w:rsidRDefault="00DC0296">
      <w:pPr>
        <w:spacing w:before="0" w:after="200" w:line="312" w:lineRule="auto"/>
      </w:pPr>
      <w:r>
        <w:br w:type="page"/>
      </w:r>
    </w:p>
    <w:tbl>
      <w:tblPr>
        <w:tblStyle w:val="Tablageneral"/>
        <w:tblW w:w="8325" w:type="dxa"/>
        <w:tblLayout w:type="fixed"/>
        <w:tblCellMar>
          <w:top w:w="72" w:type="dxa"/>
          <w:bottom w:w="72" w:type="dxa"/>
        </w:tblCellMar>
        <w:tblLook w:val="0620" w:firstRow="1" w:lastRow="0" w:firstColumn="0" w:lastColumn="0" w:noHBand="1" w:noVBand="1"/>
      </w:tblPr>
      <w:tblGrid>
        <w:gridCol w:w="8325"/>
      </w:tblGrid>
      <w:tr w:rsidR="00B600F2" w14:paraId="1F658F65" w14:textId="77777777" w:rsidTr="00FE6A55">
        <w:trPr>
          <w:cnfStyle w:val="100000000000" w:firstRow="1" w:lastRow="0" w:firstColumn="0" w:lastColumn="0" w:oddVBand="0" w:evenVBand="0" w:oddHBand="0" w:evenHBand="0" w:firstRowFirstColumn="0" w:firstRowLastColumn="0" w:lastRowFirstColumn="0" w:lastRowLastColumn="0"/>
          <w:trHeight w:val="2898"/>
        </w:trPr>
        <w:tc>
          <w:tcPr>
            <w:tcW w:w="8325" w:type="dxa"/>
            <w:tcBorders>
              <w:bottom w:val="single" w:sz="8" w:space="0" w:color="C9C9C9" w:themeColor="text2" w:themeTint="40"/>
            </w:tcBorders>
            <w:tcMar>
              <w:top w:w="0" w:type="dxa"/>
              <w:bottom w:w="0" w:type="dxa"/>
            </w:tcMar>
            <w:vAlign w:val="center"/>
          </w:tcPr>
          <w:p w14:paraId="48E54A70" w14:textId="3264B580" w:rsidR="00B600F2" w:rsidRDefault="00B600F2" w:rsidP="00B600F2">
            <w:pPr>
              <w:pStyle w:val="Ttulo1"/>
            </w:pPr>
            <w:r>
              <w:lastRenderedPageBreak/>
              <w:t>IMÁGENES DEL JUEGO</w:t>
            </w:r>
          </w:p>
        </w:tc>
      </w:tr>
    </w:tbl>
    <w:p w14:paraId="65F4D0D4" w14:textId="126ED9DE" w:rsidR="00A40847" w:rsidRDefault="00A40847" w:rsidP="00A00758"/>
    <w:p w14:paraId="53F061B6" w14:textId="77777777" w:rsidR="00B600F2" w:rsidRDefault="00B600F2" w:rsidP="00A00758"/>
    <w:p w14:paraId="2D5BA1CC" w14:textId="77777777" w:rsidR="00B600F2" w:rsidRDefault="00B600F2" w:rsidP="00A00758"/>
    <w:p w14:paraId="49A831FD" w14:textId="77777777" w:rsidR="00B600F2" w:rsidRDefault="00B600F2" w:rsidP="00A00758"/>
    <w:p w14:paraId="171B182A" w14:textId="77777777" w:rsidR="00B600F2" w:rsidRDefault="00B600F2" w:rsidP="00A00758"/>
    <w:p w14:paraId="518D0747" w14:textId="77777777" w:rsidR="00B600F2" w:rsidRDefault="00B600F2" w:rsidP="00A00758"/>
    <w:p w14:paraId="4CFBCDB7" w14:textId="77777777" w:rsidR="00B600F2" w:rsidRDefault="00B600F2" w:rsidP="00A00758"/>
    <w:p w14:paraId="3DDB0215" w14:textId="77777777" w:rsidR="00B600F2" w:rsidRDefault="00B600F2" w:rsidP="00A00758"/>
    <w:p w14:paraId="0F370245" w14:textId="77777777" w:rsidR="00B600F2" w:rsidRDefault="00B600F2" w:rsidP="00A00758"/>
    <w:p w14:paraId="6A959AF1" w14:textId="77777777" w:rsidR="00B600F2" w:rsidRDefault="00B600F2" w:rsidP="00A00758"/>
    <w:p w14:paraId="4C5AC919" w14:textId="77777777" w:rsidR="00B600F2" w:rsidRDefault="00B600F2" w:rsidP="00A00758"/>
    <w:p w14:paraId="58826C40" w14:textId="77777777" w:rsidR="00B600F2" w:rsidRDefault="00B600F2" w:rsidP="00A00758"/>
    <w:p w14:paraId="227F2446" w14:textId="77777777" w:rsidR="00B600F2" w:rsidRDefault="00B600F2" w:rsidP="00A00758"/>
    <w:p w14:paraId="332909B2" w14:textId="77777777" w:rsidR="00B600F2" w:rsidRDefault="00B600F2" w:rsidP="00A00758"/>
    <w:p w14:paraId="02EF8B8B" w14:textId="77777777" w:rsidR="00B600F2" w:rsidRDefault="00B600F2" w:rsidP="00A00758"/>
    <w:p w14:paraId="4E56A209" w14:textId="77777777" w:rsidR="00B600F2" w:rsidRDefault="00B600F2" w:rsidP="00A00758"/>
    <w:p w14:paraId="5FB884DC" w14:textId="77777777" w:rsidR="00B600F2" w:rsidRDefault="00B600F2" w:rsidP="00A00758"/>
    <w:p w14:paraId="28E2F094" w14:textId="77777777" w:rsidR="00B600F2" w:rsidRDefault="00B600F2" w:rsidP="00A00758"/>
    <w:p w14:paraId="5B6373BA" w14:textId="77777777" w:rsidR="00B600F2" w:rsidRDefault="00B600F2" w:rsidP="00A00758"/>
    <w:p w14:paraId="50D1ECB4" w14:textId="77777777" w:rsidR="00B600F2" w:rsidRDefault="00B600F2" w:rsidP="00A00758"/>
    <w:tbl>
      <w:tblPr>
        <w:tblStyle w:val="Tablageneral"/>
        <w:tblW w:w="8325" w:type="dxa"/>
        <w:tblLayout w:type="fixed"/>
        <w:tblCellMar>
          <w:top w:w="72" w:type="dxa"/>
          <w:bottom w:w="72" w:type="dxa"/>
        </w:tblCellMar>
        <w:tblLook w:val="0620" w:firstRow="1" w:lastRow="0" w:firstColumn="0" w:lastColumn="0" w:noHBand="1" w:noVBand="1"/>
      </w:tblPr>
      <w:tblGrid>
        <w:gridCol w:w="8325"/>
      </w:tblGrid>
      <w:tr w:rsidR="00B600F2" w14:paraId="661A39C9" w14:textId="77777777" w:rsidTr="00FE6A55">
        <w:trPr>
          <w:cnfStyle w:val="100000000000" w:firstRow="1" w:lastRow="0" w:firstColumn="0" w:lastColumn="0" w:oddVBand="0" w:evenVBand="0" w:oddHBand="0" w:evenHBand="0" w:firstRowFirstColumn="0" w:firstRowLastColumn="0" w:lastRowFirstColumn="0" w:lastRowLastColumn="0"/>
          <w:trHeight w:val="2898"/>
        </w:trPr>
        <w:tc>
          <w:tcPr>
            <w:tcW w:w="8325" w:type="dxa"/>
            <w:tcBorders>
              <w:bottom w:val="single" w:sz="8" w:space="0" w:color="C9C9C9" w:themeColor="text2" w:themeTint="40"/>
            </w:tcBorders>
            <w:tcMar>
              <w:top w:w="0" w:type="dxa"/>
              <w:bottom w:w="0" w:type="dxa"/>
            </w:tcMar>
            <w:vAlign w:val="center"/>
          </w:tcPr>
          <w:p w14:paraId="4A958B9F" w14:textId="73F9954D" w:rsidR="00B600F2" w:rsidRDefault="00B600F2" w:rsidP="00FE6A55">
            <w:pPr>
              <w:pStyle w:val="Ttulo1"/>
            </w:pPr>
            <w:r>
              <w:lastRenderedPageBreak/>
              <w:t>CREDITOS</w:t>
            </w:r>
          </w:p>
        </w:tc>
      </w:tr>
    </w:tbl>
    <w:p w14:paraId="69CD4F7C" w14:textId="77777777" w:rsidR="00B600F2" w:rsidRDefault="00B600F2" w:rsidP="00A00758"/>
    <w:p w14:paraId="1E70E27F" w14:textId="77777777" w:rsidR="00B600F2" w:rsidRDefault="00B600F2" w:rsidP="00B600F2">
      <w:pPr>
        <w:spacing w:before="0" w:after="120" w:line="240" w:lineRule="auto"/>
        <w:rPr>
          <w:rFonts w:ascii="Times New Roman" w:eastAsia="Times New Roman" w:hAnsi="Times New Roman" w:cs="Times New Roman"/>
          <w:color w:val="000000"/>
          <w:sz w:val="24"/>
          <w:lang w:eastAsia="es-ES"/>
        </w:rPr>
      </w:pPr>
    </w:p>
    <w:p w14:paraId="046E594B" w14:textId="56FF6274" w:rsidR="00B600F2" w:rsidRPr="00B600F2" w:rsidRDefault="00B600F2" w:rsidP="00B600F2">
      <w:pPr>
        <w:spacing w:before="0" w:after="120" w:line="240" w:lineRule="auto"/>
        <w:rPr>
          <w:rFonts w:ascii="Times New Roman" w:eastAsia="Times New Roman" w:hAnsi="Times New Roman" w:cs="Times New Roman"/>
          <w:color w:val="auto"/>
          <w:sz w:val="24"/>
          <w:lang w:eastAsia="es-ES"/>
        </w:rPr>
      </w:pPr>
      <w:r w:rsidRPr="00B600F2">
        <w:rPr>
          <w:rFonts w:ascii="Times New Roman" w:eastAsia="Times New Roman" w:hAnsi="Times New Roman" w:cs="Times New Roman"/>
          <w:color w:val="000000"/>
          <w:sz w:val="24"/>
          <w:lang w:eastAsia="es-ES"/>
        </w:rPr>
        <w:t>Joel Marco Quiroga Poma</w:t>
      </w:r>
      <w:r w:rsidRPr="00B600F2">
        <w:rPr>
          <w:rFonts w:ascii="Times New Roman" w:eastAsia="Times New Roman" w:hAnsi="Times New Roman" w:cs="Times New Roman"/>
          <w:color w:val="000000"/>
          <w:sz w:val="24"/>
          <w:lang w:eastAsia="es-ES"/>
        </w:rPr>
        <w:tab/>
      </w:r>
      <w:r w:rsidRPr="00B600F2">
        <w:rPr>
          <w:rFonts w:ascii="Times New Roman" w:eastAsia="Times New Roman" w:hAnsi="Times New Roman" w:cs="Times New Roman"/>
          <w:color w:val="000000"/>
          <w:sz w:val="24"/>
          <w:lang w:eastAsia="es-ES"/>
        </w:rPr>
        <w:tab/>
      </w:r>
      <w:r w:rsidRPr="00B600F2">
        <w:rPr>
          <w:rFonts w:ascii="Times New Roman" w:eastAsia="Times New Roman" w:hAnsi="Times New Roman" w:cs="Times New Roman"/>
          <w:color w:val="000000"/>
          <w:sz w:val="24"/>
          <w:lang w:eastAsia="es-ES"/>
        </w:rPr>
        <w:tab/>
        <w:t>Adrián González Ortega </w:t>
      </w:r>
    </w:p>
    <w:p w14:paraId="186446A0" w14:textId="77777777" w:rsidR="00B600F2" w:rsidRPr="00B600F2" w:rsidRDefault="00B600F2" w:rsidP="00B600F2">
      <w:pPr>
        <w:spacing w:before="0" w:after="120" w:line="240" w:lineRule="auto"/>
        <w:rPr>
          <w:rFonts w:ascii="Times New Roman" w:eastAsia="Times New Roman" w:hAnsi="Times New Roman" w:cs="Times New Roman"/>
          <w:color w:val="auto"/>
          <w:sz w:val="24"/>
          <w:lang w:eastAsia="es-ES"/>
        </w:rPr>
      </w:pPr>
      <w:r w:rsidRPr="00B600F2">
        <w:rPr>
          <w:rFonts w:ascii="Times New Roman" w:eastAsia="Times New Roman" w:hAnsi="Times New Roman" w:cs="Times New Roman"/>
          <w:color w:val="000000"/>
          <w:sz w:val="24"/>
          <w:lang w:eastAsia="es-ES"/>
        </w:rPr>
        <w:t>1504249</w:t>
      </w:r>
      <w:r w:rsidRPr="00B600F2">
        <w:rPr>
          <w:rFonts w:ascii="Times New Roman" w:eastAsia="Times New Roman" w:hAnsi="Times New Roman" w:cs="Times New Roman"/>
          <w:color w:val="000000"/>
          <w:sz w:val="24"/>
          <w:lang w:eastAsia="es-ES"/>
        </w:rPr>
        <w:tab/>
      </w:r>
      <w:r w:rsidRPr="00B600F2">
        <w:rPr>
          <w:rFonts w:ascii="Times New Roman" w:eastAsia="Times New Roman" w:hAnsi="Times New Roman" w:cs="Times New Roman"/>
          <w:color w:val="000000"/>
          <w:sz w:val="24"/>
          <w:lang w:eastAsia="es-ES"/>
        </w:rPr>
        <w:tab/>
      </w:r>
      <w:r w:rsidRPr="00B600F2">
        <w:rPr>
          <w:rFonts w:ascii="Times New Roman" w:eastAsia="Times New Roman" w:hAnsi="Times New Roman" w:cs="Times New Roman"/>
          <w:color w:val="000000"/>
          <w:sz w:val="24"/>
          <w:lang w:eastAsia="es-ES"/>
        </w:rPr>
        <w:tab/>
      </w:r>
      <w:r w:rsidRPr="00B600F2">
        <w:rPr>
          <w:rFonts w:ascii="Times New Roman" w:eastAsia="Times New Roman" w:hAnsi="Times New Roman" w:cs="Times New Roman"/>
          <w:color w:val="000000"/>
          <w:sz w:val="24"/>
          <w:lang w:eastAsia="es-ES"/>
        </w:rPr>
        <w:tab/>
      </w:r>
      <w:r w:rsidRPr="00B600F2">
        <w:rPr>
          <w:rFonts w:ascii="Times New Roman" w:eastAsia="Times New Roman" w:hAnsi="Times New Roman" w:cs="Times New Roman"/>
          <w:color w:val="000000"/>
          <w:sz w:val="24"/>
          <w:lang w:eastAsia="es-ES"/>
        </w:rPr>
        <w:tab/>
        <w:t>1636620</w:t>
      </w:r>
      <w:r w:rsidRPr="00B600F2">
        <w:rPr>
          <w:rFonts w:ascii="Times New Roman" w:eastAsia="Times New Roman" w:hAnsi="Times New Roman" w:cs="Times New Roman"/>
          <w:color w:val="000000"/>
          <w:sz w:val="24"/>
          <w:lang w:eastAsia="es-ES"/>
        </w:rPr>
        <w:tab/>
      </w:r>
      <w:r w:rsidRPr="00B600F2">
        <w:rPr>
          <w:rFonts w:ascii="Times New Roman" w:eastAsia="Times New Roman" w:hAnsi="Times New Roman" w:cs="Times New Roman"/>
          <w:color w:val="000000"/>
          <w:sz w:val="24"/>
          <w:lang w:eastAsia="es-ES"/>
        </w:rPr>
        <w:tab/>
      </w:r>
    </w:p>
    <w:p w14:paraId="59F61A53" w14:textId="77777777" w:rsidR="00B600F2" w:rsidRPr="00B600F2" w:rsidRDefault="00B600F2" w:rsidP="00B600F2">
      <w:pPr>
        <w:spacing w:before="0" w:after="120" w:line="240" w:lineRule="auto"/>
        <w:rPr>
          <w:rFonts w:ascii="Times New Roman" w:eastAsia="Times New Roman" w:hAnsi="Times New Roman" w:cs="Times New Roman"/>
          <w:color w:val="auto"/>
          <w:sz w:val="24"/>
          <w:lang w:eastAsia="es-ES"/>
        </w:rPr>
      </w:pPr>
      <w:r w:rsidRPr="00B600F2">
        <w:rPr>
          <w:rFonts w:ascii="Times New Roman" w:eastAsia="Times New Roman" w:hAnsi="Times New Roman" w:cs="Times New Roman"/>
          <w:color w:val="000000"/>
          <w:sz w:val="24"/>
          <w:lang w:eastAsia="es-ES"/>
        </w:rPr>
        <w:tab/>
      </w:r>
    </w:p>
    <w:p w14:paraId="515CD6D1" w14:textId="77777777" w:rsidR="00B600F2" w:rsidRPr="00B600F2" w:rsidRDefault="00B600F2" w:rsidP="00B600F2">
      <w:pPr>
        <w:spacing w:before="0" w:after="120" w:line="240" w:lineRule="auto"/>
        <w:rPr>
          <w:rFonts w:ascii="Times New Roman" w:eastAsia="Times New Roman" w:hAnsi="Times New Roman" w:cs="Times New Roman"/>
          <w:color w:val="auto"/>
          <w:sz w:val="24"/>
          <w:lang w:eastAsia="es-ES"/>
        </w:rPr>
      </w:pPr>
      <w:r w:rsidRPr="00B600F2">
        <w:rPr>
          <w:rFonts w:ascii="Times New Roman" w:eastAsia="Times New Roman" w:hAnsi="Times New Roman" w:cs="Times New Roman"/>
          <w:color w:val="000000"/>
          <w:sz w:val="24"/>
          <w:lang w:eastAsia="es-ES"/>
        </w:rPr>
        <w:t xml:space="preserve">Carlos A. Melis Curbelo </w:t>
      </w:r>
      <w:r w:rsidRPr="00B600F2">
        <w:rPr>
          <w:rFonts w:ascii="Times New Roman" w:eastAsia="Times New Roman" w:hAnsi="Times New Roman" w:cs="Times New Roman"/>
          <w:color w:val="000000"/>
          <w:sz w:val="24"/>
          <w:lang w:eastAsia="es-ES"/>
        </w:rPr>
        <w:tab/>
      </w:r>
      <w:r w:rsidRPr="00B600F2">
        <w:rPr>
          <w:rFonts w:ascii="Times New Roman" w:eastAsia="Times New Roman" w:hAnsi="Times New Roman" w:cs="Times New Roman"/>
          <w:color w:val="000000"/>
          <w:sz w:val="24"/>
          <w:lang w:eastAsia="es-ES"/>
        </w:rPr>
        <w:tab/>
      </w:r>
      <w:r w:rsidRPr="00B600F2">
        <w:rPr>
          <w:rFonts w:ascii="Times New Roman" w:eastAsia="Times New Roman" w:hAnsi="Times New Roman" w:cs="Times New Roman"/>
          <w:color w:val="000000"/>
          <w:sz w:val="24"/>
          <w:lang w:eastAsia="es-ES"/>
        </w:rPr>
        <w:tab/>
        <w:t xml:space="preserve">Gabriel Juan </w:t>
      </w:r>
      <w:proofErr w:type="spellStart"/>
      <w:r w:rsidRPr="00B600F2">
        <w:rPr>
          <w:rFonts w:ascii="Times New Roman" w:eastAsia="Times New Roman" w:hAnsi="Times New Roman" w:cs="Times New Roman"/>
          <w:color w:val="000000"/>
          <w:sz w:val="24"/>
          <w:lang w:eastAsia="es-ES"/>
        </w:rPr>
        <w:t>Betés</w:t>
      </w:r>
      <w:proofErr w:type="spellEnd"/>
    </w:p>
    <w:p w14:paraId="71A9E2A5" w14:textId="77777777" w:rsidR="00B600F2" w:rsidRPr="00B600F2" w:rsidRDefault="00B600F2" w:rsidP="00B600F2">
      <w:pPr>
        <w:spacing w:before="0" w:after="120" w:line="240" w:lineRule="auto"/>
        <w:rPr>
          <w:rFonts w:ascii="Times New Roman" w:eastAsia="Times New Roman" w:hAnsi="Times New Roman" w:cs="Times New Roman"/>
          <w:color w:val="auto"/>
          <w:sz w:val="24"/>
          <w:lang w:eastAsia="es-ES"/>
        </w:rPr>
      </w:pPr>
      <w:r w:rsidRPr="00B600F2">
        <w:rPr>
          <w:rFonts w:ascii="Times New Roman" w:eastAsia="Times New Roman" w:hAnsi="Times New Roman" w:cs="Times New Roman"/>
          <w:color w:val="000000"/>
          <w:sz w:val="24"/>
          <w:lang w:eastAsia="es-ES"/>
        </w:rPr>
        <w:t>1605420</w:t>
      </w:r>
      <w:r w:rsidRPr="00B600F2">
        <w:rPr>
          <w:rFonts w:ascii="Times New Roman" w:eastAsia="Times New Roman" w:hAnsi="Times New Roman" w:cs="Times New Roman"/>
          <w:color w:val="000000"/>
          <w:sz w:val="24"/>
          <w:lang w:eastAsia="es-ES"/>
        </w:rPr>
        <w:tab/>
      </w:r>
      <w:r w:rsidRPr="00B600F2">
        <w:rPr>
          <w:rFonts w:ascii="Times New Roman" w:eastAsia="Times New Roman" w:hAnsi="Times New Roman" w:cs="Times New Roman"/>
          <w:color w:val="000000"/>
          <w:sz w:val="24"/>
          <w:lang w:eastAsia="es-ES"/>
        </w:rPr>
        <w:tab/>
      </w:r>
      <w:r w:rsidRPr="00B600F2">
        <w:rPr>
          <w:rFonts w:ascii="Times New Roman" w:eastAsia="Times New Roman" w:hAnsi="Times New Roman" w:cs="Times New Roman"/>
          <w:color w:val="000000"/>
          <w:sz w:val="24"/>
          <w:lang w:eastAsia="es-ES"/>
        </w:rPr>
        <w:tab/>
      </w:r>
      <w:r w:rsidRPr="00B600F2">
        <w:rPr>
          <w:rFonts w:ascii="Times New Roman" w:eastAsia="Times New Roman" w:hAnsi="Times New Roman" w:cs="Times New Roman"/>
          <w:color w:val="000000"/>
          <w:sz w:val="24"/>
          <w:lang w:eastAsia="es-ES"/>
        </w:rPr>
        <w:tab/>
      </w:r>
      <w:r w:rsidRPr="00B600F2">
        <w:rPr>
          <w:rFonts w:ascii="Times New Roman" w:eastAsia="Times New Roman" w:hAnsi="Times New Roman" w:cs="Times New Roman"/>
          <w:color w:val="000000"/>
          <w:sz w:val="24"/>
          <w:lang w:eastAsia="es-ES"/>
        </w:rPr>
        <w:tab/>
        <w:t>1562750</w:t>
      </w:r>
    </w:p>
    <w:p w14:paraId="1D68C22A" w14:textId="77777777" w:rsidR="00B600F2" w:rsidRPr="00B600F2" w:rsidRDefault="00B600F2" w:rsidP="00B600F2">
      <w:pPr>
        <w:spacing w:before="0" w:line="240" w:lineRule="auto"/>
        <w:rPr>
          <w:rFonts w:ascii="Times New Roman" w:eastAsia="Times New Roman" w:hAnsi="Times New Roman" w:cs="Times New Roman"/>
          <w:color w:val="auto"/>
          <w:sz w:val="24"/>
          <w:lang w:eastAsia="es-ES"/>
        </w:rPr>
      </w:pPr>
    </w:p>
    <w:p w14:paraId="56ED803A" w14:textId="77777777" w:rsidR="00B600F2" w:rsidRPr="00B600F2" w:rsidRDefault="00B600F2" w:rsidP="00B600F2">
      <w:pPr>
        <w:spacing w:before="0" w:after="120" w:line="240" w:lineRule="auto"/>
        <w:rPr>
          <w:rFonts w:ascii="Times New Roman" w:eastAsia="Times New Roman" w:hAnsi="Times New Roman" w:cs="Times New Roman"/>
          <w:color w:val="auto"/>
          <w:sz w:val="24"/>
          <w:lang w:eastAsia="es-ES"/>
        </w:rPr>
      </w:pPr>
      <w:r w:rsidRPr="00B600F2">
        <w:rPr>
          <w:rFonts w:ascii="Times New Roman" w:eastAsia="Times New Roman" w:hAnsi="Times New Roman" w:cs="Times New Roman"/>
          <w:color w:val="000000"/>
          <w:sz w:val="24"/>
          <w:lang w:eastAsia="es-ES"/>
        </w:rPr>
        <w:t>Xavier Burgos Flores</w:t>
      </w:r>
    </w:p>
    <w:p w14:paraId="705D0909" w14:textId="77777777" w:rsidR="00B600F2" w:rsidRPr="00B600F2" w:rsidRDefault="00B600F2" w:rsidP="00B600F2">
      <w:pPr>
        <w:spacing w:before="0" w:after="120" w:line="240" w:lineRule="auto"/>
        <w:rPr>
          <w:rFonts w:ascii="Times New Roman" w:eastAsia="Times New Roman" w:hAnsi="Times New Roman" w:cs="Times New Roman"/>
          <w:color w:val="auto"/>
          <w:sz w:val="24"/>
          <w:lang w:eastAsia="es-ES"/>
        </w:rPr>
      </w:pPr>
      <w:r w:rsidRPr="00B600F2">
        <w:rPr>
          <w:rFonts w:ascii="Times New Roman" w:eastAsia="Times New Roman" w:hAnsi="Times New Roman" w:cs="Times New Roman"/>
          <w:color w:val="000000"/>
          <w:sz w:val="24"/>
          <w:lang w:eastAsia="es-ES"/>
        </w:rPr>
        <w:t>1568871</w:t>
      </w:r>
    </w:p>
    <w:p w14:paraId="5FA0262E" w14:textId="77777777" w:rsidR="00B600F2" w:rsidRPr="00CC42E7" w:rsidRDefault="00B600F2" w:rsidP="00A00758"/>
    <w:sectPr w:rsidR="00B600F2" w:rsidRPr="00CC42E7" w:rsidSect="00ED5B06">
      <w:pgSz w:w="11906" w:h="16838" w:code="9"/>
      <w:pgMar w:top="720" w:right="720" w:bottom="720" w:left="288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12545" w14:textId="77777777" w:rsidR="00DC0296" w:rsidRDefault="00DC0296">
      <w:pPr>
        <w:spacing w:line="240" w:lineRule="auto"/>
      </w:pPr>
      <w:r>
        <w:separator/>
      </w:r>
    </w:p>
  </w:endnote>
  <w:endnote w:type="continuationSeparator" w:id="0">
    <w:p w14:paraId="4A8D0698" w14:textId="77777777" w:rsidR="00DC0296" w:rsidRDefault="00DC02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Felix Titling">
    <w:altName w:val="Calibri"/>
    <w:panose1 w:val="04060505060202020A04"/>
    <w:charset w:val="00"/>
    <w:family w:val="decorative"/>
    <w:pitch w:val="variable"/>
    <w:sig w:usb0="00000003" w:usb1="00000000" w:usb2="00000000" w:usb3="00000000" w:csb0="00000001"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EDDB1" w14:textId="77777777" w:rsidR="00285A7C" w:rsidRDefault="00285A7C">
    <w:pPr>
      <w:pStyle w:val="Piedepgina"/>
    </w:pPr>
    <w:r>
      <w:rPr>
        <w:noProof/>
        <w:lang w:bidi="es-ES"/>
      </w:rPr>
      <mc:AlternateContent>
        <mc:Choice Requires="wps">
          <w:drawing>
            <wp:anchor distT="0" distB="0" distL="114300" distR="114300" simplePos="0" relativeHeight="251667456" behindDoc="1" locked="1" layoutInCell="1" allowOverlap="1" wp14:anchorId="24A55CC2" wp14:editId="76E4565E">
              <wp:simplePos x="0" y="0"/>
              <wp:positionH relativeFrom="page">
                <wp:posOffset>0</wp:posOffset>
              </wp:positionH>
              <wp:positionV relativeFrom="page">
                <wp:posOffset>-8255</wp:posOffset>
              </wp:positionV>
              <wp:extent cx="1371600" cy="10058400"/>
              <wp:effectExtent l="0" t="0" r="0" b="0"/>
              <wp:wrapNone/>
              <wp:docPr id="1797619370" name="Rectángulo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0584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0DC70" id="Rectángulo 14" o:spid="_x0000_s1026" alt="&quot;&quot;" style="position:absolute;margin-left:0;margin-top:-.65pt;width:108pt;height:11in;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" fillcolor="#404040 [2429]" stroked="f" strokeweight="1pt">
              <w10:wrap anchorx="page" anchory="page"/>
              <w10:anchorlock/>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4FDBD41E" w14:textId="77777777" w:rsidR="00C36963" w:rsidRDefault="00A95A8F" w:rsidP="00F652D7">
        <w:pPr>
          <w:pStyle w:val="Piedepginablanco"/>
        </w:pPr>
        <w:r>
          <w:rPr>
            <w:lang w:bidi="es-ES"/>
          </w:rPr>
          <w:fldChar w:fldCharType="begin"/>
        </w:r>
        <w:r>
          <w:rPr>
            <w:lang w:bidi="es-ES"/>
          </w:rPr>
          <w:instrText xml:space="preserve"> PAGE   \* MERGEFORMAT </w:instrText>
        </w:r>
        <w:r>
          <w:rPr>
            <w:lang w:bidi="es-ES"/>
          </w:rPr>
          <w:fldChar w:fldCharType="separate"/>
        </w:r>
        <w:r w:rsidR="00B52456">
          <w:rPr>
            <w:noProof/>
            <w:lang w:bidi="es-ES"/>
          </w:rPr>
          <w:t>2</w:t>
        </w:r>
        <w:r>
          <w:rPr>
            <w:noProof/>
            <w:lang w:bidi="es-ES"/>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0CAC3" w14:textId="77777777" w:rsidR="00687519" w:rsidRDefault="00687519" w:rsidP="00F652D7">
    <w:pPr>
      <w:pStyle w:val="Piedepginablanco"/>
    </w:pPr>
    <w:r>
      <w:rPr>
        <w:lang w:bidi="es-ES"/>
      </w:rPr>
      <w:fldChar w:fldCharType="begin"/>
    </w:r>
    <w:r>
      <w:rPr>
        <w:lang w:bidi="es-ES"/>
      </w:rPr>
      <w:instrText xml:space="preserve"> PAGE   \* MERGEFORMAT </w:instrText>
    </w:r>
    <w:r>
      <w:rPr>
        <w:lang w:bidi="es-ES"/>
      </w:rPr>
      <w:fldChar w:fldCharType="separate"/>
    </w:r>
    <w:r w:rsidR="00B52456">
      <w:rPr>
        <w:noProof/>
        <w:lang w:bidi="es-ES"/>
      </w:rPr>
      <w:t>1</w:t>
    </w:r>
    <w:r>
      <w:rPr>
        <w:noProof/>
        <w:lang w:bidi="es-ES"/>
      </w:rPr>
      <w:fldChar w:fldCharType="end"/>
    </w:r>
    <w:r w:rsidR="003E7D7C">
      <w:rPr>
        <w:noProof/>
        <w:lang w:bidi="es-ES"/>
      </w:rPr>
      <mc:AlternateContent>
        <mc:Choice Requires="wps">
          <w:drawing>
            <wp:anchor distT="0" distB="0" distL="114300" distR="114300" simplePos="0" relativeHeight="251661312" behindDoc="1" locked="0" layoutInCell="1" allowOverlap="1" wp14:anchorId="037482EC" wp14:editId="27CF472A">
              <wp:simplePos x="0" y="0"/>
              <wp:positionH relativeFrom="column">
                <wp:posOffset>-1831340</wp:posOffset>
              </wp:positionH>
              <wp:positionV relativeFrom="page">
                <wp:posOffset>-2540</wp:posOffset>
              </wp:positionV>
              <wp:extent cx="1371600" cy="10058400"/>
              <wp:effectExtent l="0" t="0" r="0" b="0"/>
              <wp:wrapNone/>
              <wp:docPr id="1311212254"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0584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9B301" id="Rectángulo 1" o:spid="_x0000_s1026" alt="&quot;&quot;" style="position:absolute;margin-left:-144.2pt;margin-top:-.2pt;width:108pt;height:11in;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" fillcolor="#404040 [2429]" stroked="f" strokeweight="1pt">
              <w10:wrap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AAFAD" w14:textId="77777777" w:rsidR="00DC0296" w:rsidRDefault="00DC0296">
      <w:pPr>
        <w:spacing w:line="240" w:lineRule="auto"/>
      </w:pPr>
      <w:r>
        <w:separator/>
      </w:r>
    </w:p>
  </w:footnote>
  <w:footnote w:type="continuationSeparator" w:id="0">
    <w:p w14:paraId="6D3C53BE" w14:textId="77777777" w:rsidR="00DC0296" w:rsidRDefault="00DC02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1AAE" w14:textId="77777777" w:rsidR="00ED5B06" w:rsidRDefault="00ED5B06">
    <w:pPr>
      <w:pStyle w:val="Encabezado"/>
    </w:pPr>
    <w:r>
      <w:rPr>
        <w:noProof/>
        <w:lang w:bidi="es-ES"/>
      </w:rPr>
      <mc:AlternateContent>
        <mc:Choice Requires="wps">
          <w:drawing>
            <wp:anchor distT="0" distB="0" distL="114300" distR="114300" simplePos="0" relativeHeight="251663360" behindDoc="1" locked="0" layoutInCell="1" allowOverlap="1" wp14:anchorId="5574E266" wp14:editId="001E4763">
              <wp:simplePos x="0" y="0"/>
              <wp:positionH relativeFrom="column">
                <wp:posOffset>-1828800</wp:posOffset>
              </wp:positionH>
              <wp:positionV relativeFrom="page">
                <wp:posOffset>-1</wp:posOffset>
              </wp:positionV>
              <wp:extent cx="1371600" cy="10889673"/>
              <wp:effectExtent l="0" t="0" r="0" b="6985"/>
              <wp:wrapNone/>
              <wp:docPr id="1948951803" name="Rectángulo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889673"/>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B0BAE" id="Rectángulo 2" o:spid="_x0000_s1026" alt="&quot;&quot;" style="position:absolute;margin-left:-2in;margin-top:0;width:108pt;height:857.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" fillcolor="#404040 [2429]" stroked="f" strokeweight="1pt">
              <w10:wrap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29E03" w14:textId="77777777" w:rsidR="0004080E" w:rsidRDefault="0004080E">
    <w:pPr>
      <w:pStyle w:val="Encabezado"/>
    </w:pPr>
    <w:r>
      <w:rPr>
        <w:noProof/>
        <w:lang w:bidi="es-ES"/>
      </w:rPr>
      <mc:AlternateContent>
        <mc:Choice Requires="wps">
          <w:drawing>
            <wp:anchor distT="0" distB="0" distL="114300" distR="114300" simplePos="0" relativeHeight="251659264" behindDoc="1" locked="1" layoutInCell="1" allowOverlap="1" wp14:anchorId="30D23ED9" wp14:editId="0CC1D77D">
              <wp:simplePos x="0" y="0"/>
              <wp:positionH relativeFrom="margin">
                <wp:posOffset>-1216660</wp:posOffset>
              </wp:positionH>
              <wp:positionV relativeFrom="margin">
                <wp:posOffset>-836295</wp:posOffset>
              </wp:positionV>
              <wp:extent cx="9274175" cy="11043920"/>
              <wp:effectExtent l="0" t="0" r="3175" b="5080"/>
              <wp:wrapNone/>
              <wp:docPr id="227250145" name="Rectángul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274175" cy="1104392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FB4A3" id="Rectángulo 4" o:spid="_x0000_s1026" alt="&quot;&quot;" style="position:absolute;margin-left:-95.8pt;margin-top:-65.85pt;width:730.25pt;height:869.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" fillcolor="#272727 [2749]" stroked="f" strokeweight="1pt">
              <w10:wrap anchorx="margin" anchory="margin"/>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7BFFB" w14:textId="77777777" w:rsidR="00076AC6" w:rsidRDefault="00076A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E5DBD"/>
    <w:multiLevelType w:val="multilevel"/>
    <w:tmpl w:val="FF6A34C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26203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21F3BC3"/>
    <w:multiLevelType w:val="hybridMultilevel"/>
    <w:tmpl w:val="FB6AD80A"/>
    <w:lvl w:ilvl="0" w:tplc="7EEE0B26">
      <w:start w:val="1"/>
      <w:numFmt w:val="decimal"/>
      <w:pStyle w:val="Listaconnmeros"/>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14E6E"/>
    <w:multiLevelType w:val="hybridMultilevel"/>
    <w:tmpl w:val="9AC05218"/>
    <w:lvl w:ilvl="0" w:tplc="D7AA24F6">
      <w:start w:val="1"/>
      <w:numFmt w:val="bullet"/>
      <w:pStyle w:val="Listaconvietas"/>
      <w:lvlText w:val=""/>
      <w:lvlJc w:val="left"/>
      <w:pPr>
        <w:tabs>
          <w:tab w:val="num" w:pos="360"/>
        </w:tabs>
        <w:ind w:left="360" w:hanging="360"/>
      </w:pPr>
      <w:rPr>
        <w:rFonts w:ascii="Symbol" w:hAnsi="Symbol" w:hint="default"/>
        <w:color w:val="auto"/>
        <w:sz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B734274"/>
    <w:multiLevelType w:val="hybridMultilevel"/>
    <w:tmpl w:val="FABCAA7A"/>
    <w:lvl w:ilvl="0" w:tplc="08B453DE">
      <w:start w:val="1"/>
      <w:numFmt w:val="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795772">
    <w:abstractNumId w:val="9"/>
  </w:num>
  <w:num w:numId="2" w16cid:durableId="693925271">
    <w:abstractNumId w:val="14"/>
  </w:num>
  <w:num w:numId="3" w16cid:durableId="1408041139">
    <w:abstractNumId w:val="14"/>
  </w:num>
  <w:num w:numId="4" w16cid:durableId="158037156">
    <w:abstractNumId w:val="14"/>
  </w:num>
  <w:num w:numId="5" w16cid:durableId="512652352">
    <w:abstractNumId w:val="14"/>
  </w:num>
  <w:num w:numId="6" w16cid:durableId="1639072900">
    <w:abstractNumId w:val="8"/>
  </w:num>
  <w:num w:numId="7" w16cid:durableId="730888087">
    <w:abstractNumId w:val="18"/>
  </w:num>
  <w:num w:numId="8" w16cid:durableId="1421870401">
    <w:abstractNumId w:val="7"/>
  </w:num>
  <w:num w:numId="9" w16cid:durableId="1522235870">
    <w:abstractNumId w:val="6"/>
  </w:num>
  <w:num w:numId="10" w16cid:durableId="1039357207">
    <w:abstractNumId w:val="5"/>
  </w:num>
  <w:num w:numId="11" w16cid:durableId="10451469">
    <w:abstractNumId w:val="4"/>
  </w:num>
  <w:num w:numId="12" w16cid:durableId="422845688">
    <w:abstractNumId w:val="3"/>
  </w:num>
  <w:num w:numId="13" w16cid:durableId="1735929973">
    <w:abstractNumId w:val="2"/>
  </w:num>
  <w:num w:numId="14" w16cid:durableId="1827471923">
    <w:abstractNumId w:val="1"/>
  </w:num>
  <w:num w:numId="15" w16cid:durableId="1249773788">
    <w:abstractNumId w:val="0"/>
  </w:num>
  <w:num w:numId="16" w16cid:durableId="1171867939">
    <w:abstractNumId w:val="16"/>
  </w:num>
  <w:num w:numId="17" w16cid:durableId="1387333061">
    <w:abstractNumId w:val="13"/>
  </w:num>
  <w:num w:numId="18" w16cid:durableId="2020883247">
    <w:abstractNumId w:val="11"/>
  </w:num>
  <w:num w:numId="19" w16cid:durableId="384527947">
    <w:abstractNumId w:val="15"/>
  </w:num>
  <w:num w:numId="20" w16cid:durableId="197163292">
    <w:abstractNumId w:val="10"/>
  </w:num>
  <w:num w:numId="21" w16cid:durableId="189269345">
    <w:abstractNumId w:val="12"/>
  </w:num>
  <w:num w:numId="22" w16cid:durableId="7416094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296"/>
    <w:rsid w:val="00010260"/>
    <w:rsid w:val="0004080E"/>
    <w:rsid w:val="000462F5"/>
    <w:rsid w:val="0006774E"/>
    <w:rsid w:val="00076AC6"/>
    <w:rsid w:val="00081D83"/>
    <w:rsid w:val="000E493E"/>
    <w:rsid w:val="000E50B5"/>
    <w:rsid w:val="00101FAC"/>
    <w:rsid w:val="001239EC"/>
    <w:rsid w:val="00140B03"/>
    <w:rsid w:val="00141731"/>
    <w:rsid w:val="001B4A91"/>
    <w:rsid w:val="001B7027"/>
    <w:rsid w:val="001E6215"/>
    <w:rsid w:val="0021204B"/>
    <w:rsid w:val="00223C6F"/>
    <w:rsid w:val="00276410"/>
    <w:rsid w:val="00285A7C"/>
    <w:rsid w:val="0033777A"/>
    <w:rsid w:val="00361E0D"/>
    <w:rsid w:val="00373216"/>
    <w:rsid w:val="00380302"/>
    <w:rsid w:val="003E7D7C"/>
    <w:rsid w:val="003F1D1C"/>
    <w:rsid w:val="003F1F95"/>
    <w:rsid w:val="0041245B"/>
    <w:rsid w:val="00414F89"/>
    <w:rsid w:val="00445D48"/>
    <w:rsid w:val="00452CBA"/>
    <w:rsid w:val="004C0A3C"/>
    <w:rsid w:val="004D6A6F"/>
    <w:rsid w:val="004F4112"/>
    <w:rsid w:val="005046A4"/>
    <w:rsid w:val="005F37FA"/>
    <w:rsid w:val="00666347"/>
    <w:rsid w:val="00676C38"/>
    <w:rsid w:val="00687519"/>
    <w:rsid w:val="006A2C55"/>
    <w:rsid w:val="00727BA8"/>
    <w:rsid w:val="00742570"/>
    <w:rsid w:val="00743193"/>
    <w:rsid w:val="00775308"/>
    <w:rsid w:val="007A1428"/>
    <w:rsid w:val="008307C4"/>
    <w:rsid w:val="00886AD1"/>
    <w:rsid w:val="008942A9"/>
    <w:rsid w:val="008D1DDD"/>
    <w:rsid w:val="008F1960"/>
    <w:rsid w:val="00900FF5"/>
    <w:rsid w:val="00915BE1"/>
    <w:rsid w:val="00961029"/>
    <w:rsid w:val="009940C7"/>
    <w:rsid w:val="009A6AFE"/>
    <w:rsid w:val="009C1B78"/>
    <w:rsid w:val="009F72AF"/>
    <w:rsid w:val="00A00758"/>
    <w:rsid w:val="00A3065A"/>
    <w:rsid w:val="00A40847"/>
    <w:rsid w:val="00A77817"/>
    <w:rsid w:val="00A95A8F"/>
    <w:rsid w:val="00AA159F"/>
    <w:rsid w:val="00AC0B7A"/>
    <w:rsid w:val="00B25E6A"/>
    <w:rsid w:val="00B52456"/>
    <w:rsid w:val="00B54DF0"/>
    <w:rsid w:val="00B57578"/>
    <w:rsid w:val="00B600F2"/>
    <w:rsid w:val="00B93B9A"/>
    <w:rsid w:val="00C12547"/>
    <w:rsid w:val="00C15F99"/>
    <w:rsid w:val="00C36963"/>
    <w:rsid w:val="00C43D76"/>
    <w:rsid w:val="00C5530D"/>
    <w:rsid w:val="00CB7212"/>
    <w:rsid w:val="00CC42E7"/>
    <w:rsid w:val="00CD428E"/>
    <w:rsid w:val="00D7439B"/>
    <w:rsid w:val="00D93470"/>
    <w:rsid w:val="00DA1959"/>
    <w:rsid w:val="00DB3E96"/>
    <w:rsid w:val="00DC0296"/>
    <w:rsid w:val="00DE5F8B"/>
    <w:rsid w:val="00E05959"/>
    <w:rsid w:val="00EA52BC"/>
    <w:rsid w:val="00EC793F"/>
    <w:rsid w:val="00ED5B06"/>
    <w:rsid w:val="00F164F1"/>
    <w:rsid w:val="00F43B47"/>
    <w:rsid w:val="00F44A7A"/>
    <w:rsid w:val="00F652D7"/>
    <w:rsid w:val="00F753C9"/>
    <w:rsid w:val="00F84A13"/>
    <w:rsid w:val="00F8672B"/>
    <w:rsid w:val="00FC0B49"/>
    <w:rsid w:val="0C467797"/>
    <w:rsid w:val="1750F9C4"/>
    <w:rsid w:val="26B0B997"/>
    <w:rsid w:val="2F3C34BA"/>
    <w:rsid w:val="32B79D7B"/>
    <w:rsid w:val="3A1A7500"/>
    <w:rsid w:val="417044D8"/>
    <w:rsid w:val="47C3E57F"/>
    <w:rsid w:val="4B7ADFA4"/>
    <w:rsid w:val="4F8F4891"/>
    <w:rsid w:val="54CA13BC"/>
    <w:rsid w:val="551B18A9"/>
    <w:rsid w:val="574A59EF"/>
    <w:rsid w:val="5809977C"/>
    <w:rsid w:val="591ADD3C"/>
    <w:rsid w:val="7FB31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2A221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s-E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0F2"/>
    <w:pPr>
      <w:spacing w:before="240" w:after="0" w:line="280" w:lineRule="exact"/>
    </w:pPr>
    <w:rPr>
      <w:color w:val="000000" w:themeColor="text1"/>
      <w:sz w:val="20"/>
    </w:rPr>
  </w:style>
  <w:style w:type="paragraph" w:styleId="Ttulo1">
    <w:name w:val="heading 1"/>
    <w:basedOn w:val="Normal"/>
    <w:next w:val="Normal"/>
    <w:link w:val="Ttulo1Car"/>
    <w:uiPriority w:val="9"/>
    <w:rsid w:val="009940C7"/>
    <w:pPr>
      <w:keepNext/>
      <w:keepLines/>
      <w:spacing w:after="360" w:line="240" w:lineRule="auto"/>
      <w:ind w:left="86"/>
      <w:contextualSpacing/>
      <w:outlineLvl w:val="0"/>
    </w:pPr>
    <w:rPr>
      <w:rFonts w:asciiTheme="majorHAnsi" w:eastAsiaTheme="majorEastAsia" w:hAnsiTheme="majorHAnsi" w:cs="Times New Roman (Headings CS)"/>
      <w:b/>
      <w:caps/>
      <w:color w:val="2A2A2A" w:themeColor="text2"/>
      <w:spacing w:val="60"/>
      <w:sz w:val="96"/>
      <w:szCs w:val="32"/>
    </w:rPr>
  </w:style>
  <w:style w:type="paragraph" w:styleId="Ttulo2">
    <w:name w:val="heading 2"/>
    <w:basedOn w:val="Subttulosecundario"/>
    <w:next w:val="Normal"/>
    <w:link w:val="Ttulo2Car"/>
    <w:uiPriority w:val="9"/>
    <w:rsid w:val="00F652D7"/>
    <w:pPr>
      <w:outlineLvl w:val="1"/>
    </w:pPr>
  </w:style>
  <w:style w:type="paragraph" w:styleId="Ttulo3">
    <w:name w:val="heading 3"/>
    <w:basedOn w:val="Normal"/>
    <w:next w:val="Normal"/>
    <w:link w:val="Ttulo3Car"/>
    <w:uiPriority w:val="9"/>
    <w:semiHidden/>
    <w:unhideWhenUsed/>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Ttulo4">
    <w:name w:val="heading 4"/>
    <w:basedOn w:val="Normal"/>
    <w:next w:val="Normal"/>
    <w:link w:val="Ttulo4C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Ttulo5">
    <w:name w:val="heading 5"/>
    <w:basedOn w:val="Normal"/>
    <w:next w:val="Normal"/>
    <w:link w:val="Ttulo5C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Ttulo6">
    <w:name w:val="heading 6"/>
    <w:basedOn w:val="Normal"/>
    <w:next w:val="Normal"/>
    <w:link w:val="Ttulo6C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Ttulo7">
    <w:name w:val="heading 7"/>
    <w:basedOn w:val="Normal"/>
    <w:next w:val="Normal"/>
    <w:link w:val="Ttulo7C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Ttulo8">
    <w:name w:val="heading 8"/>
    <w:basedOn w:val="Normal"/>
    <w:next w:val="Normal"/>
    <w:link w:val="Ttulo8C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Ttulo9">
    <w:name w:val="heading 9"/>
    <w:basedOn w:val="Normal"/>
    <w:next w:val="Normal"/>
    <w:link w:val="Ttulo9C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40C7"/>
    <w:rPr>
      <w:rFonts w:asciiTheme="majorHAnsi" w:eastAsiaTheme="majorEastAsia" w:hAnsiTheme="majorHAnsi" w:cs="Times New Roman (Headings CS)"/>
      <w:b/>
      <w:caps/>
      <w:color w:val="2A2A2A" w:themeColor="text2"/>
      <w:spacing w:val="60"/>
      <w:sz w:val="96"/>
      <w:szCs w:val="32"/>
    </w:rPr>
  </w:style>
  <w:style w:type="character" w:customStyle="1" w:styleId="Ttulo2Car">
    <w:name w:val="Título 2 Car"/>
    <w:basedOn w:val="Fuentedeprrafopredeter"/>
    <w:link w:val="Ttulo2"/>
    <w:uiPriority w:val="9"/>
    <w:rsid w:val="00F652D7"/>
    <w:rPr>
      <w:rFonts w:ascii="Century Gothic" w:eastAsiaTheme="minorEastAsia" w:hAnsi="Century Gothic" w:cs="Times New Roman (Body CS)"/>
      <w:b/>
      <w:caps/>
      <w:noProof/>
      <w:color w:val="000000" w:themeColor="text1"/>
      <w:spacing w:val="50"/>
      <w:sz w:val="36"/>
      <w:szCs w:val="22"/>
    </w:rPr>
  </w:style>
  <w:style w:type="paragraph" w:styleId="Listaconvietas">
    <w:name w:val="List Bullet"/>
    <w:basedOn w:val="Normal"/>
    <w:uiPriority w:val="12"/>
    <w:qFormat/>
    <w:pPr>
      <w:numPr>
        <w:numId w:val="22"/>
      </w:numPr>
      <w:spacing w:after="160"/>
    </w:pPr>
    <w:rPr>
      <w:i/>
      <w:szCs w:val="20"/>
    </w:rPr>
  </w:style>
  <w:style w:type="character" w:styleId="Textodelmarcadordeposicin">
    <w:name w:val="Placeholder Text"/>
    <w:basedOn w:val="Fuentedeprrafopredeter"/>
    <w:uiPriority w:val="99"/>
    <w:semiHidden/>
    <w:rsid w:val="00414F89"/>
    <w:rPr>
      <w:color w:val="404040" w:themeColor="text1" w:themeTint="BF"/>
    </w:rPr>
  </w:style>
  <w:style w:type="paragraph" w:styleId="Cita">
    <w:name w:val="Quote"/>
    <w:basedOn w:val="Normal"/>
    <w:next w:val="Normal"/>
    <w:link w:val="CitaCar"/>
    <w:uiPriority w:val="10"/>
    <w:semiHidden/>
    <w:rsid w:val="00414F89"/>
    <w:pPr>
      <w:spacing w:before="320" w:after="320" w:line="264" w:lineRule="auto"/>
      <w:contextualSpacing/>
    </w:pPr>
    <w:rPr>
      <w:b/>
      <w:iCs/>
      <w:color w:val="EB130B" w:themeColor="accent1" w:themeShade="BF"/>
      <w:sz w:val="54"/>
    </w:rPr>
  </w:style>
  <w:style w:type="character" w:customStyle="1" w:styleId="CitaCar">
    <w:name w:val="Cita Car"/>
    <w:basedOn w:val="Fuentedeprrafopredeter"/>
    <w:link w:val="Cita"/>
    <w:uiPriority w:val="10"/>
    <w:semiHidden/>
    <w:rsid w:val="00F652D7"/>
    <w:rPr>
      <w:rFonts w:ascii="Century Gothic" w:hAnsi="Century Gothic"/>
      <w:b/>
      <w:iCs/>
      <w:color w:val="EB130B" w:themeColor="accent1" w:themeShade="BF"/>
      <w:sz w:val="54"/>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414F89"/>
    <w:rPr>
      <w:rFonts w:asciiTheme="majorHAnsi" w:eastAsiaTheme="majorEastAsia" w:hAnsiTheme="majorHAnsi" w:cstheme="majorBidi"/>
      <w:b/>
      <w:color w:val="EB130B" w:themeColor="accent1" w:themeShade="BF"/>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color w:val="2A2A2A" w:themeColor="text2"/>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i/>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aps/>
      <w:color w:val="2A2A2A" w:themeColor="text2"/>
    </w:rPr>
  </w:style>
  <w:style w:type="character" w:customStyle="1" w:styleId="Ttulo7Car">
    <w:name w:val="Título 7 Car"/>
    <w:basedOn w:val="Fuentedeprrafopredeter"/>
    <w:link w:val="Ttulo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Ttulo8Car">
    <w:name w:val="Título 8 Car"/>
    <w:basedOn w:val="Fuentedeprrafopredeter"/>
    <w:link w:val="Ttulo8"/>
    <w:uiPriority w:val="9"/>
    <w:semiHidden/>
    <w:rsid w:val="00F84A13"/>
    <w:rPr>
      <w:rFonts w:asciiTheme="majorHAnsi" w:eastAsiaTheme="majorEastAsia" w:hAnsiTheme="majorHAnsi" w:cstheme="majorBidi"/>
      <w:b/>
      <w:i/>
      <w:color w:val="2A2A2A" w:themeColor="text2"/>
      <w:sz w:val="22"/>
      <w:szCs w:val="21"/>
    </w:rPr>
  </w:style>
  <w:style w:type="paragraph" w:styleId="ndice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Ttulo9Car">
    <w:name w:val="Título 9 Car"/>
    <w:basedOn w:val="Fuentedeprrafopredeter"/>
    <w:link w:val="Ttulo9"/>
    <w:uiPriority w:val="9"/>
    <w:semiHidden/>
    <w:rsid w:val="00F84A13"/>
    <w:rPr>
      <w:rFonts w:asciiTheme="majorHAnsi" w:eastAsiaTheme="majorEastAsia" w:hAnsiTheme="majorHAnsi" w:cstheme="majorBidi"/>
      <w:b/>
      <w:i/>
      <w:iCs/>
      <w:sz w:val="22"/>
      <w:szCs w:val="21"/>
    </w:rPr>
  </w:style>
  <w:style w:type="character" w:styleId="nfasis">
    <w:name w:val="Emphasis"/>
    <w:basedOn w:val="Fuentedeprrafopredeter"/>
    <w:uiPriority w:val="8"/>
    <w:semiHidden/>
    <w:rsid w:val="00414F89"/>
    <w:rPr>
      <w:b w:val="0"/>
      <w:i w:val="0"/>
      <w:iCs/>
      <w:color w:val="EB130B" w:themeColor="accent1" w:themeShade="BF"/>
    </w:rPr>
  </w:style>
  <w:style w:type="paragraph" w:styleId="Citadestacada">
    <w:name w:val="Intense Quote"/>
    <w:basedOn w:val="Normal"/>
    <w:next w:val="Normal"/>
    <w:link w:val="CitadestacadaCar"/>
    <w:uiPriority w:val="30"/>
    <w:semiHidden/>
    <w:unhideWhenUsed/>
    <w:qFormat/>
    <w:pPr>
      <w:spacing w:before="320" w:after="320" w:line="264" w:lineRule="auto"/>
      <w:contextualSpacing/>
    </w:pPr>
    <w:rPr>
      <w:b/>
      <w:i/>
      <w:iCs/>
      <w:color w:val="F75952" w:themeColor="accent1"/>
      <w:sz w:val="54"/>
    </w:rPr>
  </w:style>
  <w:style w:type="character" w:customStyle="1" w:styleId="CitadestacadaCar">
    <w:name w:val="Cita destacada Car"/>
    <w:basedOn w:val="Fuentedeprrafopredeter"/>
    <w:link w:val="Citadestacada"/>
    <w:uiPriority w:val="30"/>
    <w:semiHidden/>
    <w:rPr>
      <w:b/>
      <w:i/>
      <w:iCs/>
      <w:color w:val="F75952" w:themeColor="accent1"/>
      <w:sz w:val="54"/>
    </w:rPr>
  </w:style>
  <w:style w:type="paragraph" w:styleId="Prrafodelista">
    <w:name w:val="List Paragraph"/>
    <w:basedOn w:val="Normal"/>
    <w:uiPriority w:val="34"/>
    <w:semiHidden/>
    <w:unhideWhenUsed/>
    <w:qFormat/>
    <w:pPr>
      <w:contextualSpacing/>
    </w:pPr>
    <w:rPr>
      <w:i/>
    </w:rPr>
  </w:style>
  <w:style w:type="paragraph" w:styleId="Descripcin">
    <w:name w:val="caption"/>
    <w:basedOn w:val="Normal"/>
    <w:next w:val="Normal"/>
    <w:uiPriority w:val="35"/>
    <w:semiHidden/>
    <w:unhideWhenUsed/>
    <w:qFormat/>
    <w:rsid w:val="00F84A13"/>
    <w:pPr>
      <w:spacing w:line="240" w:lineRule="auto"/>
    </w:pPr>
    <w:rPr>
      <w:i/>
      <w:iCs/>
      <w:sz w:val="22"/>
      <w:szCs w:val="18"/>
    </w:rPr>
  </w:style>
  <w:style w:type="paragraph" w:styleId="TtuloTDC">
    <w:name w:val="TOC Heading"/>
    <w:basedOn w:val="Ttulo1"/>
    <w:next w:val="Normal"/>
    <w:uiPriority w:val="38"/>
    <w:rsid w:val="00B54DF0"/>
    <w:pPr>
      <w:spacing w:after="480"/>
      <w:outlineLvl w:val="9"/>
    </w:pPr>
  </w:style>
  <w:style w:type="paragraph" w:styleId="Piedepgina">
    <w:name w:val="footer"/>
    <w:basedOn w:val="Normal"/>
    <w:link w:val="PiedepginaCar"/>
    <w:uiPriority w:val="99"/>
    <w:semiHidden/>
    <w:pPr>
      <w:spacing w:line="240" w:lineRule="auto"/>
    </w:pPr>
    <w:rPr>
      <w:b/>
      <w:color w:val="F75952" w:themeColor="accent1"/>
      <w:sz w:val="38"/>
      <w:szCs w:val="38"/>
    </w:rPr>
  </w:style>
  <w:style w:type="character" w:customStyle="1" w:styleId="PiedepginaCar">
    <w:name w:val="Pie de página Car"/>
    <w:basedOn w:val="Fuentedeprrafopredeter"/>
    <w:link w:val="Piedepgina"/>
    <w:uiPriority w:val="99"/>
    <w:semiHidden/>
    <w:rsid w:val="00F652D7"/>
    <w:rPr>
      <w:rFonts w:ascii="Century Gothic" w:hAnsi="Century Gothic"/>
      <w:b/>
      <w:color w:val="F75952" w:themeColor="accent1"/>
      <w:sz w:val="38"/>
      <w:szCs w:val="38"/>
    </w:rPr>
  </w:style>
  <w:style w:type="paragraph" w:styleId="Textodeglobo">
    <w:name w:val="Balloon Text"/>
    <w:basedOn w:val="Normal"/>
    <w:link w:val="TextodegloboCar"/>
    <w:uiPriority w:val="99"/>
    <w:semiHidden/>
    <w:unhideWhenUsed/>
    <w:rsid w:val="00F84A13"/>
    <w:pPr>
      <w:spacing w:line="240" w:lineRule="auto"/>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84A13"/>
    <w:rPr>
      <w:rFonts w:ascii="Segoe UI" w:hAnsi="Segoe UI" w:cs="Segoe UI"/>
      <w:sz w:val="22"/>
      <w:szCs w:val="18"/>
    </w:rPr>
  </w:style>
  <w:style w:type="character" w:styleId="nfasisintenso">
    <w:name w:val="Intense Emphasis"/>
    <w:basedOn w:val="Fuentedeprrafopredeter"/>
    <w:uiPriority w:val="21"/>
    <w:semiHidden/>
    <w:unhideWhenUsed/>
    <w:qFormat/>
    <w:rsid w:val="00687519"/>
    <w:rPr>
      <w:b/>
      <w:i/>
      <w:iCs/>
      <w:caps/>
      <w:smallCaps w:val="0"/>
      <w:color w:val="9D0D07" w:themeColor="accent1" w:themeShade="80"/>
    </w:rPr>
  </w:style>
  <w:style w:type="character" w:styleId="Referenciaintensa">
    <w:name w:val="Intense Reference"/>
    <w:basedOn w:val="Fuentedeprrafopredeter"/>
    <w:uiPriority w:val="32"/>
    <w:semiHidden/>
    <w:unhideWhenUsed/>
    <w:qFormat/>
    <w:rPr>
      <w:b/>
      <w:bCs/>
      <w:caps/>
      <w:smallCaps w:val="0"/>
      <w:color w:val="3E3E3E" w:themeColor="text2" w:themeTint="E6"/>
      <w:spacing w:val="0"/>
    </w:rPr>
  </w:style>
  <w:style w:type="character" w:styleId="Textoennegrita">
    <w:name w:val="Strong"/>
    <w:basedOn w:val="Fuentedeprrafopredeter"/>
    <w:uiPriority w:val="8"/>
    <w:semiHidden/>
    <w:unhideWhenUsed/>
    <w:qFormat/>
    <w:rPr>
      <w:b/>
      <w:bCs/>
      <w:color w:val="3E3E3E" w:themeColor="text2" w:themeTint="E6"/>
    </w:rPr>
  </w:style>
  <w:style w:type="character" w:styleId="nfasissutil">
    <w:name w:val="Subtle Emphasis"/>
    <w:basedOn w:val="Fuentedeprrafopredeter"/>
    <w:uiPriority w:val="19"/>
    <w:semiHidden/>
    <w:unhideWhenUsed/>
    <w:qFormat/>
    <w:rPr>
      <w:i/>
      <w:iCs/>
      <w:color w:val="5F5F5F" w:themeColor="text2" w:themeTint="BF"/>
    </w:rPr>
  </w:style>
  <w:style w:type="character" w:styleId="Referenciasutil">
    <w:name w:val="Subtle Reference"/>
    <w:basedOn w:val="Fuentedeprrafopredeter"/>
    <w:uiPriority w:val="31"/>
    <w:semiHidden/>
    <w:unhideWhenUsed/>
    <w:qFormat/>
    <w:rPr>
      <w:caps/>
      <w:smallCaps w:val="0"/>
      <w:color w:val="5F5F5F" w:themeColor="text2" w:themeTint="BF"/>
    </w:rPr>
  </w:style>
  <w:style w:type="character" w:styleId="Ttulodellibro">
    <w:name w:val="Book Title"/>
    <w:basedOn w:val="Fuentedeprrafopredeter"/>
    <w:uiPriority w:val="33"/>
    <w:semiHidden/>
    <w:unhideWhenUsed/>
    <w:qFormat/>
    <w:rPr>
      <w:b w:val="0"/>
      <w:bCs/>
      <w:i/>
      <w:iCs/>
      <w:color w:val="3E3E3E" w:themeColor="text2" w:themeTint="E6"/>
      <w:spacing w:val="0"/>
    </w:rPr>
  </w:style>
  <w:style w:type="paragraph" w:styleId="Ttulo">
    <w:name w:val="Title"/>
    <w:basedOn w:val="Normal"/>
    <w:next w:val="Subttulo"/>
    <w:link w:val="TtuloCar"/>
    <w:uiPriority w:val="1"/>
    <w:qFormat/>
    <w:rsid w:val="00CC42E7"/>
    <w:pPr>
      <w:spacing w:before="0" w:line="240" w:lineRule="auto"/>
      <w:contextualSpacing/>
    </w:pPr>
    <w:rPr>
      <w:rFonts w:ascii="Felix Titling" w:eastAsiaTheme="majorEastAsia" w:hAnsi="Felix Titling" w:cs="Times New Roman (Headings CS)"/>
      <w:b/>
      <w:color w:val="FFFFFF" w:themeColor="background1"/>
      <w:spacing w:val="100"/>
      <w:kern w:val="28"/>
      <w:sz w:val="116"/>
      <w:szCs w:val="56"/>
    </w:rPr>
  </w:style>
  <w:style w:type="character" w:customStyle="1" w:styleId="TtuloCar">
    <w:name w:val="Título Car"/>
    <w:basedOn w:val="Fuentedeprrafopredeter"/>
    <w:link w:val="Ttulo"/>
    <w:uiPriority w:val="1"/>
    <w:rsid w:val="00CC42E7"/>
    <w:rPr>
      <w:rFonts w:ascii="Felix Titling" w:eastAsiaTheme="majorEastAsia" w:hAnsi="Felix Titling" w:cs="Times New Roman (Headings CS)"/>
      <w:b/>
      <w:color w:val="FFFFFF" w:themeColor="background1"/>
      <w:spacing w:val="100"/>
      <w:kern w:val="28"/>
      <w:sz w:val="116"/>
      <w:szCs w:val="56"/>
    </w:rPr>
  </w:style>
  <w:style w:type="paragraph" w:styleId="Subttulo">
    <w:name w:val="Subtitle"/>
    <w:basedOn w:val="Normal"/>
    <w:next w:val="Autor"/>
    <w:link w:val="SubttuloCar"/>
    <w:uiPriority w:val="2"/>
    <w:qFormat/>
    <w:rsid w:val="00076AC6"/>
    <w:pPr>
      <w:numPr>
        <w:ilvl w:val="1"/>
      </w:numPr>
    </w:pPr>
    <w:rPr>
      <w:rFonts w:eastAsiaTheme="minorEastAsia" w:cs="Times New Roman (Body CS)"/>
      <w:b/>
      <w:caps/>
      <w:color w:val="FFFFFF" w:themeColor="background1"/>
      <w:spacing w:val="50"/>
      <w:sz w:val="36"/>
      <w:szCs w:val="22"/>
    </w:rPr>
  </w:style>
  <w:style w:type="character" w:customStyle="1" w:styleId="SubttuloCar">
    <w:name w:val="Subtítulo Car"/>
    <w:basedOn w:val="Fuentedeprrafopredeter"/>
    <w:link w:val="Subttulo"/>
    <w:uiPriority w:val="2"/>
    <w:rsid w:val="00076AC6"/>
    <w:rPr>
      <w:rFonts w:ascii="Century Gothic" w:eastAsiaTheme="minorEastAsia" w:hAnsi="Century Gothic" w:cs="Times New Roman (Body CS)"/>
      <w:b/>
      <w:caps/>
      <w:color w:val="FFFFFF" w:themeColor="background1"/>
      <w:spacing w:val="50"/>
      <w:sz w:val="36"/>
      <w:szCs w:val="22"/>
    </w:rPr>
  </w:style>
  <w:style w:type="paragraph" w:styleId="TDC1">
    <w:name w:val="toc 1"/>
    <w:basedOn w:val="Normal"/>
    <w:next w:val="Normal"/>
    <w:autoRedefine/>
    <w:uiPriority w:val="39"/>
    <w:rsid w:val="00445D48"/>
    <w:pPr>
      <w:framePr w:hSpace="180" w:wrap="around" w:vAnchor="page" w:hAnchor="margin" w:xAlign="right" w:y="951"/>
      <w:tabs>
        <w:tab w:val="right" w:leader="dot" w:pos="8630"/>
      </w:tabs>
      <w:spacing w:before="120" w:line="240" w:lineRule="auto"/>
    </w:pPr>
    <w:rPr>
      <w:rFonts w:asciiTheme="majorHAnsi" w:hAnsiTheme="majorHAnsi"/>
      <w:b/>
      <w:bCs/>
      <w:caps/>
      <w:color w:val="2A2A2A" w:themeColor="text2"/>
      <w:sz w:val="28"/>
    </w:rPr>
  </w:style>
  <w:style w:type="paragraph" w:styleId="TDC2">
    <w:name w:val="toc 2"/>
    <w:basedOn w:val="Normal"/>
    <w:next w:val="Normal"/>
    <w:autoRedefine/>
    <w:uiPriority w:val="39"/>
    <w:pPr>
      <w:tabs>
        <w:tab w:val="right" w:leader="dot" w:pos="8630"/>
      </w:tabs>
      <w:spacing w:before="120" w:line="240" w:lineRule="auto"/>
    </w:pPr>
    <w:rPr>
      <w:bCs/>
      <w:szCs w:val="20"/>
    </w:rPr>
  </w:style>
  <w:style w:type="table" w:customStyle="1" w:styleId="Tablageneral">
    <w:name w:val="Tabla general"/>
    <w:basedOn w:val="Tablanormal"/>
    <w:uiPriority w:val="99"/>
    <w:rsid w:val="00F652D7"/>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cPr>
      <w:tcMar>
        <w:right w:w="0" w:type="dxa"/>
      </w:tcMar>
    </w:tcPr>
    <w:tblStylePr w:type="firstRow">
      <w:pPr>
        <w:wordWrap/>
        <w:spacing w:beforeLines="0" w:before="0" w:beforeAutospacing="0" w:afterLines="0" w:after="0" w:afterAutospacing="0" w:line="240" w:lineRule="auto"/>
        <w:contextualSpacing w:val="0"/>
        <w:jc w:val="left"/>
      </w:pPr>
      <w:rPr>
        <w:rFonts w:asciiTheme="majorHAnsi" w:hAnsiTheme="majorHAnsi"/>
        <w:b w:val="0"/>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or">
    <w:name w:val="Autor"/>
    <w:basedOn w:val="Normal"/>
    <w:uiPriority w:val="3"/>
    <w:qFormat/>
    <w:rsid w:val="005046A4"/>
    <w:rPr>
      <w:rFonts w:cs="Times New Roman (Body CS)"/>
      <w:color w:val="FFFFFF" w:themeColor="background1"/>
      <w:spacing w:val="20"/>
      <w:sz w:val="28"/>
    </w:rPr>
  </w:style>
  <w:style w:type="paragraph" w:styleId="Encabezado">
    <w:name w:val="header"/>
    <w:basedOn w:val="Normal"/>
    <w:link w:val="EncabezadoCar"/>
    <w:uiPriority w:val="99"/>
    <w:semiHidden/>
    <w:pPr>
      <w:spacing w:line="240" w:lineRule="auto"/>
    </w:pPr>
  </w:style>
  <w:style w:type="character" w:customStyle="1" w:styleId="EncabezadoCar">
    <w:name w:val="Encabezado Car"/>
    <w:basedOn w:val="Fuentedeprrafopredeter"/>
    <w:link w:val="Encabezado"/>
    <w:uiPriority w:val="99"/>
    <w:semiHidden/>
    <w:rsid w:val="00F652D7"/>
    <w:rPr>
      <w:rFonts w:ascii="Century Gothic" w:hAnsi="Century Gothic"/>
      <w:color w:val="000000" w:themeColor="text1"/>
      <w:sz w:val="20"/>
    </w:rPr>
  </w:style>
  <w:style w:type="paragraph" w:styleId="Listaconnmeros">
    <w:name w:val="List Number"/>
    <w:basedOn w:val="Normal"/>
    <w:uiPriority w:val="13"/>
    <w:qFormat/>
    <w:pPr>
      <w:numPr>
        <w:numId w:val="16"/>
      </w:numPr>
    </w:pPr>
    <w:rPr>
      <w:i/>
    </w:rPr>
  </w:style>
  <w:style w:type="paragraph" w:styleId="Textodebloque">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Hipervnculovisitado">
    <w:name w:val="FollowedHyperlink"/>
    <w:basedOn w:val="Fuentedeprrafopredeter"/>
    <w:uiPriority w:val="99"/>
    <w:semiHidden/>
    <w:unhideWhenUsed/>
    <w:rsid w:val="00687519"/>
    <w:rPr>
      <w:color w:val="296F71" w:themeColor="accent2" w:themeShade="80"/>
      <w:u w:val="single"/>
    </w:rPr>
  </w:style>
  <w:style w:type="character" w:styleId="Hipervnculo">
    <w:name w:val="Hyperlink"/>
    <w:basedOn w:val="Fuentedeprrafopredeter"/>
    <w:uiPriority w:val="99"/>
    <w:semiHidden/>
    <w:unhideWhenUsed/>
    <w:rsid w:val="00414F89"/>
    <w:rPr>
      <w:color w:val="934AA3" w:themeColor="accent5" w:themeShade="BF"/>
      <w:u w:val="single"/>
    </w:rPr>
  </w:style>
  <w:style w:type="paragraph" w:styleId="Textoindependiente3">
    <w:name w:val="Body Text 3"/>
    <w:basedOn w:val="Normal"/>
    <w:link w:val="Textoindependiente3Car"/>
    <w:uiPriority w:val="99"/>
    <w:semiHidden/>
    <w:unhideWhenUsed/>
    <w:rsid w:val="00F84A13"/>
    <w:pPr>
      <w:spacing w:after="120"/>
    </w:pPr>
    <w:rPr>
      <w:sz w:val="22"/>
      <w:szCs w:val="16"/>
    </w:rPr>
  </w:style>
  <w:style w:type="character" w:customStyle="1" w:styleId="Textoindependiente3Car">
    <w:name w:val="Texto independiente 3 Car"/>
    <w:basedOn w:val="Fuentedeprrafopredeter"/>
    <w:link w:val="Textoindependiente3"/>
    <w:uiPriority w:val="99"/>
    <w:semiHidden/>
    <w:rsid w:val="00F84A13"/>
    <w:rPr>
      <w:sz w:val="22"/>
      <w:szCs w:val="16"/>
    </w:rPr>
  </w:style>
  <w:style w:type="paragraph" w:styleId="Sangra3detindependiente">
    <w:name w:val="Body Text Indent 3"/>
    <w:basedOn w:val="Normal"/>
    <w:link w:val="Sangra3detindependienteCar"/>
    <w:uiPriority w:val="99"/>
    <w:semiHidden/>
    <w:unhideWhenUsed/>
    <w:rsid w:val="00F84A13"/>
    <w:pPr>
      <w:spacing w:after="120"/>
      <w:ind w:left="360"/>
    </w:pPr>
    <w:rPr>
      <w:sz w:val="22"/>
      <w:szCs w:val="16"/>
    </w:rPr>
  </w:style>
  <w:style w:type="character" w:customStyle="1" w:styleId="Sangra3detindependienteCar">
    <w:name w:val="Sangría 3 de t. independiente Car"/>
    <w:basedOn w:val="Fuentedeprrafopredeter"/>
    <w:link w:val="Sangra3detindependiente"/>
    <w:uiPriority w:val="99"/>
    <w:semiHidden/>
    <w:rsid w:val="00F84A13"/>
    <w:rPr>
      <w:sz w:val="22"/>
      <w:szCs w:val="16"/>
    </w:rPr>
  </w:style>
  <w:style w:type="character" w:styleId="Refdecomentario">
    <w:name w:val="annotation reference"/>
    <w:basedOn w:val="Fuentedeprrafopredeter"/>
    <w:uiPriority w:val="99"/>
    <w:semiHidden/>
    <w:unhideWhenUsed/>
    <w:rsid w:val="00F84A13"/>
    <w:rPr>
      <w:sz w:val="22"/>
      <w:szCs w:val="16"/>
    </w:rPr>
  </w:style>
  <w:style w:type="paragraph" w:styleId="Textocomentario">
    <w:name w:val="annotation text"/>
    <w:basedOn w:val="Normal"/>
    <w:link w:val="TextocomentarioCar"/>
    <w:uiPriority w:val="99"/>
    <w:semiHidden/>
    <w:unhideWhenUsed/>
    <w:rsid w:val="00F84A13"/>
    <w:pPr>
      <w:spacing w:line="240" w:lineRule="auto"/>
    </w:pPr>
    <w:rPr>
      <w:sz w:val="22"/>
      <w:szCs w:val="20"/>
    </w:rPr>
  </w:style>
  <w:style w:type="character" w:customStyle="1" w:styleId="TextocomentarioCar">
    <w:name w:val="Texto comentario Car"/>
    <w:basedOn w:val="Fuentedeprrafopredeter"/>
    <w:link w:val="Textocomentario"/>
    <w:uiPriority w:val="99"/>
    <w:semiHidden/>
    <w:rsid w:val="00F84A13"/>
    <w:rPr>
      <w:sz w:val="22"/>
      <w:szCs w:val="20"/>
    </w:rPr>
  </w:style>
  <w:style w:type="paragraph" w:styleId="Asuntodelcomentario">
    <w:name w:val="annotation subject"/>
    <w:basedOn w:val="Textocomentario"/>
    <w:next w:val="Textocomentario"/>
    <w:link w:val="AsuntodelcomentarioCar"/>
    <w:uiPriority w:val="99"/>
    <w:semiHidden/>
    <w:unhideWhenUsed/>
    <w:rsid w:val="00F84A13"/>
    <w:rPr>
      <w:b/>
      <w:bCs/>
    </w:rPr>
  </w:style>
  <w:style w:type="character" w:customStyle="1" w:styleId="AsuntodelcomentarioCar">
    <w:name w:val="Asunto del comentario Car"/>
    <w:basedOn w:val="TextocomentarioCar"/>
    <w:link w:val="Asuntodelcomentario"/>
    <w:uiPriority w:val="99"/>
    <w:semiHidden/>
    <w:rsid w:val="00F84A13"/>
    <w:rPr>
      <w:b/>
      <w:bCs/>
      <w:sz w:val="22"/>
      <w:szCs w:val="20"/>
    </w:rPr>
  </w:style>
  <w:style w:type="paragraph" w:styleId="Mapadeldocumento">
    <w:name w:val="Document Map"/>
    <w:basedOn w:val="Normal"/>
    <w:link w:val="MapadeldocumentoCar"/>
    <w:uiPriority w:val="99"/>
    <w:semiHidden/>
    <w:unhideWhenUsed/>
    <w:rsid w:val="00F84A13"/>
    <w:pPr>
      <w:spacing w:line="240" w:lineRule="auto"/>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84A13"/>
    <w:rPr>
      <w:rFonts w:ascii="Segoe UI" w:hAnsi="Segoe UI" w:cs="Segoe UI"/>
      <w:sz w:val="22"/>
      <w:szCs w:val="16"/>
    </w:rPr>
  </w:style>
  <w:style w:type="paragraph" w:styleId="Textonotaalfinal">
    <w:name w:val="endnote text"/>
    <w:basedOn w:val="Normal"/>
    <w:link w:val="TextonotaalfinalCar"/>
    <w:uiPriority w:val="99"/>
    <w:semiHidden/>
    <w:unhideWhenUsed/>
    <w:rsid w:val="00F84A1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84A13"/>
    <w:rPr>
      <w:sz w:val="22"/>
      <w:szCs w:val="20"/>
    </w:rPr>
  </w:style>
  <w:style w:type="paragraph" w:styleId="Remitedesobre">
    <w:name w:val="envelope return"/>
    <w:basedOn w:val="Normal"/>
    <w:uiPriority w:val="99"/>
    <w:semiHidden/>
    <w:unhideWhenUsed/>
    <w:rsid w:val="00F84A13"/>
    <w:pPr>
      <w:spacing w:line="240" w:lineRule="auto"/>
    </w:pPr>
    <w:rPr>
      <w:rFonts w:asciiTheme="majorHAnsi" w:eastAsiaTheme="majorEastAsia" w:hAnsiTheme="majorHAnsi" w:cstheme="majorBidi"/>
      <w:sz w:val="22"/>
      <w:szCs w:val="20"/>
    </w:rPr>
  </w:style>
  <w:style w:type="paragraph" w:styleId="Textonotapie">
    <w:name w:val="footnote text"/>
    <w:basedOn w:val="Normal"/>
    <w:link w:val="TextonotapieCar"/>
    <w:uiPriority w:val="99"/>
    <w:semiHidden/>
    <w:unhideWhenUsed/>
    <w:rsid w:val="00F84A13"/>
    <w:pPr>
      <w:spacing w:line="240" w:lineRule="auto"/>
    </w:pPr>
    <w:rPr>
      <w:sz w:val="22"/>
      <w:szCs w:val="20"/>
    </w:rPr>
  </w:style>
  <w:style w:type="character" w:customStyle="1" w:styleId="TextonotapieCar">
    <w:name w:val="Texto nota pie Car"/>
    <w:basedOn w:val="Fuentedeprrafopredeter"/>
    <w:link w:val="Textonotapie"/>
    <w:uiPriority w:val="99"/>
    <w:semiHidden/>
    <w:rsid w:val="00F84A13"/>
    <w:rPr>
      <w:sz w:val="22"/>
      <w:szCs w:val="20"/>
    </w:rPr>
  </w:style>
  <w:style w:type="character" w:styleId="CdigoHTML">
    <w:name w:val="HTML Code"/>
    <w:basedOn w:val="Fuentedeprrafopredeter"/>
    <w:uiPriority w:val="99"/>
    <w:semiHidden/>
    <w:unhideWhenUsed/>
    <w:rsid w:val="00F84A13"/>
    <w:rPr>
      <w:rFonts w:ascii="Consolas" w:hAnsi="Consolas"/>
      <w:sz w:val="22"/>
      <w:szCs w:val="20"/>
    </w:rPr>
  </w:style>
  <w:style w:type="paragraph" w:styleId="HTMLconformatoprevio">
    <w:name w:val="HTML Preformatted"/>
    <w:basedOn w:val="Normal"/>
    <w:link w:val="HTMLconformatoprevioCar"/>
    <w:uiPriority w:val="99"/>
    <w:semiHidden/>
    <w:unhideWhenUsed/>
    <w:rsid w:val="00F84A13"/>
    <w:pPr>
      <w:spacing w:line="240" w:lineRule="auto"/>
    </w:pPr>
    <w:rPr>
      <w:rFonts w:ascii="Consolas" w:hAnsi="Consolas"/>
      <w:sz w:val="22"/>
      <w:szCs w:val="20"/>
    </w:rPr>
  </w:style>
  <w:style w:type="character" w:customStyle="1" w:styleId="HTMLconformatoprevioCar">
    <w:name w:val="HTML con formato previo Car"/>
    <w:basedOn w:val="Fuentedeprrafopredeter"/>
    <w:link w:val="HTMLconformatoprevio"/>
    <w:uiPriority w:val="99"/>
    <w:semiHidden/>
    <w:rsid w:val="00F84A13"/>
    <w:rPr>
      <w:rFonts w:ascii="Consolas" w:hAnsi="Consolas"/>
      <w:sz w:val="22"/>
      <w:szCs w:val="20"/>
    </w:rPr>
  </w:style>
  <w:style w:type="character" w:styleId="TecladoHTML">
    <w:name w:val="HTML Keyboard"/>
    <w:basedOn w:val="Fuentedeprrafopredeter"/>
    <w:uiPriority w:val="99"/>
    <w:semiHidden/>
    <w:unhideWhenUsed/>
    <w:rsid w:val="00F84A13"/>
    <w:rPr>
      <w:rFonts w:ascii="Consolas" w:hAnsi="Consolas"/>
      <w:sz w:val="22"/>
      <w:szCs w:val="20"/>
    </w:rPr>
  </w:style>
  <w:style w:type="character" w:styleId="MquinadeescribirHTML">
    <w:name w:val="HTML Typewriter"/>
    <w:basedOn w:val="Fuentedeprrafopredeter"/>
    <w:uiPriority w:val="99"/>
    <w:semiHidden/>
    <w:unhideWhenUsed/>
    <w:rsid w:val="00F84A13"/>
    <w:rPr>
      <w:rFonts w:ascii="Consolas" w:hAnsi="Consolas"/>
      <w:sz w:val="22"/>
      <w:szCs w:val="20"/>
    </w:rPr>
  </w:style>
  <w:style w:type="paragraph" w:styleId="Textomacro">
    <w:name w:val="macro"/>
    <w:link w:val="TextomacroC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omacroCar">
    <w:name w:val="Texto macro Car"/>
    <w:basedOn w:val="Fuentedeprrafopredeter"/>
    <w:link w:val="Textomacro"/>
    <w:uiPriority w:val="99"/>
    <w:semiHidden/>
    <w:rsid w:val="00F84A13"/>
    <w:rPr>
      <w:rFonts w:ascii="Consolas" w:hAnsi="Consolas"/>
      <w:sz w:val="22"/>
      <w:szCs w:val="20"/>
    </w:rPr>
  </w:style>
  <w:style w:type="paragraph" w:styleId="Textosinformato">
    <w:name w:val="Plain Text"/>
    <w:basedOn w:val="Normal"/>
    <w:link w:val="TextosinformatoCar"/>
    <w:uiPriority w:val="99"/>
    <w:semiHidden/>
    <w:unhideWhenUsed/>
    <w:rsid w:val="00F84A13"/>
    <w:pPr>
      <w:spacing w:line="240" w:lineRule="auto"/>
    </w:pPr>
    <w:rPr>
      <w:rFonts w:ascii="Consolas" w:hAnsi="Consolas"/>
      <w:sz w:val="22"/>
      <w:szCs w:val="21"/>
    </w:rPr>
  </w:style>
  <w:style w:type="character" w:customStyle="1" w:styleId="TextosinformatoCar">
    <w:name w:val="Texto sin formato Car"/>
    <w:basedOn w:val="Fuentedeprrafopredeter"/>
    <w:link w:val="Textosinformato"/>
    <w:uiPriority w:val="99"/>
    <w:semiHidden/>
    <w:rsid w:val="00F84A13"/>
    <w:rPr>
      <w:rFonts w:ascii="Consolas" w:hAnsi="Consolas"/>
      <w:sz w:val="22"/>
      <w:szCs w:val="21"/>
    </w:rPr>
  </w:style>
  <w:style w:type="paragraph" w:customStyle="1" w:styleId="Ttulosdepgina">
    <w:name w:val="Títulos de página"/>
    <w:basedOn w:val="TtuloTDC"/>
    <w:semiHidden/>
    <w:qFormat/>
    <w:rsid w:val="00F44A7A"/>
    <w:pPr>
      <w:spacing w:before="0" w:after="360"/>
    </w:pPr>
    <w:rPr>
      <w:rFonts w:ascii="Felix Titling" w:hAnsi="Felix Titling"/>
    </w:rPr>
  </w:style>
  <w:style w:type="paragraph" w:customStyle="1" w:styleId="Subttulosecundario">
    <w:name w:val="Subtítulo secundario"/>
    <w:basedOn w:val="Subttulo"/>
    <w:semiHidden/>
    <w:qFormat/>
    <w:rsid w:val="00D93470"/>
    <w:pPr>
      <w:spacing w:before="0" w:line="240" w:lineRule="auto"/>
    </w:pPr>
    <w:rPr>
      <w:noProof/>
      <w:color w:val="000000" w:themeColor="text1"/>
    </w:rPr>
  </w:style>
  <w:style w:type="paragraph" w:customStyle="1" w:styleId="Piedepginablanco">
    <w:name w:val="Pie de página blanco"/>
    <w:basedOn w:val="Ttulosdepgina"/>
    <w:qFormat/>
    <w:rsid w:val="00B54DF0"/>
    <w:pPr>
      <w:ind w:left="-1800"/>
    </w:pPr>
    <w:rPr>
      <w:color w:val="FFFFFF" w:themeColor="background1"/>
    </w:rPr>
  </w:style>
  <w:style w:type="paragraph" w:customStyle="1" w:styleId="Presupuestos">
    <w:name w:val="Presupuestos"/>
    <w:basedOn w:val="Ttulosdepgina"/>
    <w:qFormat/>
    <w:rsid w:val="00775308"/>
    <w:pPr>
      <w:spacing w:line="600" w:lineRule="exact"/>
      <w:ind w:left="144" w:right="144"/>
      <w:jc w:val="center"/>
    </w:pPr>
    <w:rPr>
      <w:sz w:val="48"/>
    </w:rPr>
  </w:style>
  <w:style w:type="paragraph" w:customStyle="1" w:styleId="Nombredelaoferta">
    <w:name w:val="Nombre de la oferta"/>
    <w:basedOn w:val="Subttulosecundario"/>
    <w:qFormat/>
    <w:rsid w:val="00676C38"/>
    <w:pPr>
      <w:framePr w:hSpace="180" w:wrap="around" w:vAnchor="page" w:hAnchor="margin" w:xAlign="right" w:y="966"/>
      <w:ind w:left="144" w:right="144"/>
      <w:jc w:val="center"/>
    </w:pPr>
    <w:rPr>
      <w:sz w:val="21"/>
      <w:szCs w:val="20"/>
    </w:rPr>
  </w:style>
  <w:style w:type="paragraph" w:customStyle="1" w:styleId="Subttulosecundariomspequeo">
    <w:name w:val="Subtítulo secundario más pequeño"/>
    <w:basedOn w:val="Nombredelaoferta"/>
    <w:qFormat/>
    <w:rsid w:val="00676C38"/>
    <w:pPr>
      <w:framePr w:wrap="around"/>
      <w:ind w:left="0" w:right="0"/>
      <w:jc w:val="left"/>
    </w:pPr>
    <w:rPr>
      <w:spacing w:val="30"/>
    </w:rPr>
  </w:style>
  <w:style w:type="paragraph" w:styleId="NormalWeb">
    <w:name w:val="Normal (Web)"/>
    <w:basedOn w:val="Normal"/>
    <w:uiPriority w:val="99"/>
    <w:semiHidden/>
    <w:unhideWhenUsed/>
    <w:rsid w:val="00AA159F"/>
    <w:pPr>
      <w:spacing w:before="100" w:beforeAutospacing="1" w:after="100" w:afterAutospacing="1" w:line="240" w:lineRule="auto"/>
    </w:pPr>
    <w:rPr>
      <w:rFonts w:ascii="Times New Roman" w:eastAsia="Times New Roman" w:hAnsi="Times New Roman" w:cs="Times New Roman"/>
      <w:color w:val="auto"/>
      <w:sz w:val="24"/>
      <w:lang w:eastAsia="en-US"/>
    </w:rPr>
  </w:style>
  <w:style w:type="paragraph" w:customStyle="1" w:styleId="NmerodepginadeTDC">
    <w:name w:val="Número de página de TDC"/>
    <w:basedOn w:val="Normal"/>
    <w:qFormat/>
    <w:rsid w:val="00B54DF0"/>
    <w:pPr>
      <w:spacing w:before="0" w:line="240" w:lineRule="auto"/>
      <w:jc w:val="center"/>
    </w:pPr>
    <w:rPr>
      <w:rFonts w:asciiTheme="majorHAnsi" w:hAnsiTheme="majorHAnsi"/>
      <w:b/>
      <w:bCs/>
      <w:caps/>
      <w:sz w:val="100"/>
      <w:szCs w:val="100"/>
    </w:rPr>
  </w:style>
  <w:style w:type="paragraph" w:customStyle="1" w:styleId="TItledeTDC">
    <w:name w:val="TItle de TDC"/>
    <w:basedOn w:val="Normal"/>
    <w:qFormat/>
    <w:rsid w:val="00B54DF0"/>
    <w:pPr>
      <w:spacing w:before="0" w:line="240" w:lineRule="auto"/>
    </w:pPr>
    <w:rPr>
      <w:b/>
      <w:bCs/>
      <w:caps/>
      <w:sz w:val="36"/>
      <w:szCs w:val="44"/>
    </w:rPr>
  </w:style>
  <w:style w:type="character" w:customStyle="1" w:styleId="apple-tab-span">
    <w:name w:val="apple-tab-span"/>
    <w:basedOn w:val="Fuentedeprrafopredeter"/>
    <w:rsid w:val="00B60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216">
      <w:bodyDiv w:val="1"/>
      <w:marLeft w:val="0"/>
      <w:marRight w:val="0"/>
      <w:marTop w:val="0"/>
      <w:marBottom w:val="0"/>
      <w:divBdr>
        <w:top w:val="none" w:sz="0" w:space="0" w:color="auto"/>
        <w:left w:val="none" w:sz="0" w:space="0" w:color="auto"/>
        <w:bottom w:val="none" w:sz="0" w:space="0" w:color="auto"/>
        <w:right w:val="none" w:sz="0" w:space="0" w:color="auto"/>
      </w:divBdr>
    </w:div>
    <w:div w:id="539711709">
      <w:bodyDiv w:val="1"/>
      <w:marLeft w:val="0"/>
      <w:marRight w:val="0"/>
      <w:marTop w:val="0"/>
      <w:marBottom w:val="0"/>
      <w:divBdr>
        <w:top w:val="none" w:sz="0" w:space="0" w:color="auto"/>
        <w:left w:val="none" w:sz="0" w:space="0" w:color="auto"/>
        <w:bottom w:val="none" w:sz="0" w:space="0" w:color="auto"/>
        <w:right w:val="none" w:sz="0" w:space="0" w:color="auto"/>
      </w:divBdr>
    </w:div>
    <w:div w:id="1058478152">
      <w:bodyDiv w:val="1"/>
      <w:marLeft w:val="0"/>
      <w:marRight w:val="0"/>
      <w:marTop w:val="0"/>
      <w:marBottom w:val="0"/>
      <w:divBdr>
        <w:top w:val="none" w:sz="0" w:space="0" w:color="auto"/>
        <w:left w:val="none" w:sz="0" w:space="0" w:color="auto"/>
        <w:bottom w:val="none" w:sz="0" w:space="0" w:color="auto"/>
        <w:right w:val="none" w:sz="0" w:space="0" w:color="auto"/>
      </w:divBdr>
    </w:div>
    <w:div w:id="1063718447">
      <w:bodyDiv w:val="1"/>
      <w:marLeft w:val="0"/>
      <w:marRight w:val="0"/>
      <w:marTop w:val="0"/>
      <w:marBottom w:val="0"/>
      <w:divBdr>
        <w:top w:val="none" w:sz="0" w:space="0" w:color="auto"/>
        <w:left w:val="none" w:sz="0" w:space="0" w:color="auto"/>
        <w:bottom w:val="none" w:sz="0" w:space="0" w:color="auto"/>
        <w:right w:val="none" w:sz="0" w:space="0" w:color="auto"/>
      </w:divBdr>
    </w:div>
    <w:div w:id="187973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36620\AppData\Roaming\Microsoft\Templates\Documento%20con%20portada%20y%20TD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B47F1A502E4845A58C70F492D77DE4"/>
        <w:category>
          <w:name w:val="General"/>
          <w:gallery w:val="placeholder"/>
        </w:category>
        <w:types>
          <w:type w:val="bbPlcHdr"/>
        </w:types>
        <w:behaviors>
          <w:behavior w:val="content"/>
        </w:behaviors>
        <w:guid w:val="{56F22FBA-4932-4EEC-BECF-0CF5DD10BD8F}"/>
      </w:docPartPr>
      <w:docPartBody>
        <w:p w:rsidR="008E59DB" w:rsidRDefault="008E59DB">
          <w:pPr>
            <w:pStyle w:val="97B47F1A502E4845A58C70F492D77DE4"/>
          </w:pPr>
          <w:r w:rsidRPr="00CC42E7">
            <w:rPr>
              <w:lang w:bidi="es-ES"/>
            </w:rPr>
            <w:t>Tabla de</w:t>
          </w:r>
          <w:r w:rsidRPr="00CC42E7">
            <w:rPr>
              <w:lang w:bidi="es-ES"/>
            </w:rPr>
            <w:br/>
            <w:t>contenido</w:t>
          </w:r>
        </w:p>
      </w:docPartBody>
    </w:docPart>
    <w:docPart>
      <w:docPartPr>
        <w:name w:val="2EC70D61D16E4238BBB3DE922AD4FA8D"/>
        <w:category>
          <w:name w:val="General"/>
          <w:gallery w:val="placeholder"/>
        </w:category>
        <w:types>
          <w:type w:val="bbPlcHdr"/>
        </w:types>
        <w:behaviors>
          <w:behavior w:val="content"/>
        </w:behaviors>
        <w:guid w:val="{FD1168B4-ECAC-4435-A121-BF2B0C2612FE}"/>
      </w:docPartPr>
      <w:docPartBody>
        <w:p w:rsidR="008E59DB" w:rsidRDefault="008E59DB">
          <w:pPr>
            <w:pStyle w:val="2EC70D61D16E4238BBB3DE922AD4FA8D"/>
          </w:pPr>
          <w:r w:rsidRPr="00CC42E7">
            <w:rPr>
              <w:lang w:bidi="es-ES"/>
            </w:rPr>
            <w:t>El efecto carbonizado</w:t>
          </w:r>
        </w:p>
      </w:docPartBody>
    </w:docPart>
    <w:docPart>
      <w:docPartPr>
        <w:name w:val="50DAB421494C4D2EA41E628B3D480C69"/>
        <w:category>
          <w:name w:val="General"/>
          <w:gallery w:val="placeholder"/>
        </w:category>
        <w:types>
          <w:type w:val="bbPlcHdr"/>
        </w:types>
        <w:behaviors>
          <w:behavior w:val="content"/>
        </w:behaviors>
        <w:guid w:val="{AA9181FE-DE00-4DB9-B785-065EBDF251DF}"/>
      </w:docPartPr>
      <w:docPartBody>
        <w:p w:rsidR="008E59DB" w:rsidRDefault="008E59DB">
          <w:pPr>
            <w:pStyle w:val="50DAB421494C4D2EA41E628B3D480C69"/>
          </w:pPr>
          <w:r w:rsidRPr="00CC42E7">
            <w:rPr>
              <w:color w:val="404040" w:themeColor="text1" w:themeTint="BF"/>
              <w:lang w:bidi="es-ES"/>
            </w:rPr>
            <w:t>Madera electrizante</w:t>
          </w:r>
        </w:p>
      </w:docPartBody>
    </w:docPart>
    <w:docPart>
      <w:docPartPr>
        <w:name w:val="A2FEC7A9189A453F98F5D8B36AED7673"/>
        <w:category>
          <w:name w:val="General"/>
          <w:gallery w:val="placeholder"/>
        </w:category>
        <w:types>
          <w:type w:val="bbPlcHdr"/>
        </w:types>
        <w:behaviors>
          <w:behavior w:val="content"/>
        </w:behaviors>
        <w:guid w:val="{31A4E521-1694-417F-8F9F-67F5326B90E3}"/>
      </w:docPartPr>
      <w:docPartBody>
        <w:p w:rsidR="008E59DB" w:rsidRDefault="008E59DB">
          <w:pPr>
            <w:pStyle w:val="A2FEC7A9189A453F98F5D8B36AED7673"/>
          </w:pPr>
          <w:r w:rsidRPr="00CC42E7">
            <w:rPr>
              <w:color w:val="404040" w:themeColor="text1" w:themeTint="BF"/>
              <w:lang w:bidi="es-ES"/>
            </w:rPr>
            <w:t>Shou Sugi Ban</w:t>
          </w:r>
        </w:p>
      </w:docPartBody>
    </w:docPart>
    <w:docPart>
      <w:docPartPr>
        <w:name w:val="47A1FD8E530E494DAD93D68704536DB7"/>
        <w:category>
          <w:name w:val="General"/>
          <w:gallery w:val="placeholder"/>
        </w:category>
        <w:types>
          <w:type w:val="bbPlcHdr"/>
        </w:types>
        <w:behaviors>
          <w:behavior w:val="content"/>
        </w:behaviors>
        <w:guid w:val="{40D5876A-ECD5-4F2D-9E18-C1EC510189BD}"/>
      </w:docPartPr>
      <w:docPartBody>
        <w:p w:rsidR="008E59DB" w:rsidRDefault="008E59DB">
          <w:pPr>
            <w:pStyle w:val="47A1FD8E530E494DAD93D68704536DB7"/>
          </w:pPr>
          <w:r w:rsidRPr="00CC42E7">
            <w:rPr>
              <w:lang w:bidi="es-ES"/>
            </w:rPr>
            <w:t>El efecto</w:t>
          </w:r>
          <w:r w:rsidRPr="00CC42E7">
            <w:rPr>
              <w:lang w:bidi="es-ES"/>
            </w:rPr>
            <w:br/>
            <w:t>car</w:t>
          </w:r>
          <w:r w:rsidRPr="00CC42E7">
            <w:rPr>
              <w:lang w:bidi="es-ES"/>
            </w:rPr>
            <w:t>bonizado</w:t>
          </w:r>
        </w:p>
      </w:docPartBody>
    </w:docPart>
    <w:docPart>
      <w:docPartPr>
        <w:name w:val="3399CE9D992C4C33AB70AA2687C750A2"/>
        <w:category>
          <w:name w:val="General"/>
          <w:gallery w:val="placeholder"/>
        </w:category>
        <w:types>
          <w:type w:val="bbPlcHdr"/>
        </w:types>
        <w:behaviors>
          <w:behavior w:val="content"/>
        </w:behaviors>
        <w:guid w:val="{456D994E-01B2-43E9-BA99-399DADE6C4C5}"/>
      </w:docPartPr>
      <w:docPartBody>
        <w:p w:rsidR="008E59DB" w:rsidRDefault="008E59DB">
          <w:pPr>
            <w:pStyle w:val="3399CE9D992C4C33AB70AA2687C750A2"/>
          </w:pPr>
          <w:r w:rsidRPr="00CC42E7">
            <w:rPr>
              <w:lang w:bidi="es-ES"/>
            </w:rPr>
            <w:t>Una recorrido de riesgo y recompensa</w:t>
          </w:r>
        </w:p>
      </w:docPartBody>
    </w:docPart>
    <w:docPart>
      <w:docPartPr>
        <w:name w:val="1B221CF50EDB4266A17A8B6B538D4B53"/>
        <w:category>
          <w:name w:val="General"/>
          <w:gallery w:val="placeholder"/>
        </w:category>
        <w:types>
          <w:type w:val="bbPlcHdr"/>
        </w:types>
        <w:behaviors>
          <w:behavior w:val="content"/>
        </w:behaviors>
        <w:guid w:val="{23530724-0C53-4E81-AEA8-5D73C125460A}"/>
      </w:docPartPr>
      <w:docPartBody>
        <w:p w:rsidR="008E59DB" w:rsidRDefault="008E59DB">
          <w:pPr>
            <w:pStyle w:val="1B221CF50EDB4266A17A8B6B538D4B53"/>
          </w:pPr>
          <w:r w:rsidRPr="00CC42E7">
            <w:rPr>
              <w:lang w:bidi="es-ES"/>
            </w:rPr>
            <w:t>Para carbonizar la madera, se enciende un fuego y se deja que arda hasta que queden brasas. Las brasas deben estar lo suficientemente calientes como para quemar la madera, pero no tanto como para t</w:t>
          </w:r>
          <w:r w:rsidRPr="00CC42E7">
            <w:rPr>
              <w:lang w:bidi="es-ES"/>
            </w:rPr>
            <w:t>ravesarla. Después, se puede utilizar esta madera carbonizada para cualquier proyecto que se tenga en mente.</w:t>
          </w:r>
        </w:p>
      </w:docPartBody>
    </w:docPart>
    <w:docPart>
      <w:docPartPr>
        <w:name w:val="06AE1342B42D4078924B349F2AD62282"/>
        <w:category>
          <w:name w:val="General"/>
          <w:gallery w:val="placeholder"/>
        </w:category>
        <w:types>
          <w:type w:val="bbPlcHdr"/>
        </w:types>
        <w:behaviors>
          <w:behavior w:val="content"/>
        </w:behaviors>
        <w:guid w:val="{FABE7A8F-3474-4F85-BF4E-F2C56682D764}"/>
      </w:docPartPr>
      <w:docPartBody>
        <w:p w:rsidR="008E59DB" w:rsidRDefault="008E59DB">
          <w:pPr>
            <w:pStyle w:val="06AE1342B42D4078924B349F2AD62282"/>
          </w:pPr>
          <w:r w:rsidRPr="00CC42E7">
            <w:rPr>
              <w:rStyle w:val="Ttulo1Car"/>
              <w:caps w:val="0"/>
              <w:lang w:bidi="es-ES"/>
            </w:rPr>
            <w:t>Madera electrizante</w:t>
          </w:r>
        </w:p>
      </w:docPartBody>
    </w:docPart>
    <w:docPart>
      <w:docPartPr>
        <w:name w:val="C181D0CEDAB24D5FA273CCB1E5F51114"/>
        <w:category>
          <w:name w:val="General"/>
          <w:gallery w:val="placeholder"/>
        </w:category>
        <w:types>
          <w:type w:val="bbPlcHdr"/>
        </w:types>
        <w:behaviors>
          <w:behavior w:val="content"/>
        </w:behaviors>
        <w:guid w:val="{D88F71E1-A780-4B05-86A7-480F48D4FF12}"/>
      </w:docPartPr>
      <w:docPartBody>
        <w:p w:rsidR="008E59DB" w:rsidRDefault="008E59DB">
          <w:pPr>
            <w:pStyle w:val="C181D0CEDAB24D5FA273CCB1E5F51114"/>
          </w:pPr>
          <w:r w:rsidRPr="00CC42E7">
            <w:rPr>
              <w:lang w:bidi="es-ES"/>
            </w:rPr>
            <w:t>Mitos y misterios del bricolaje</w:t>
          </w:r>
        </w:p>
      </w:docPartBody>
    </w:docPart>
    <w:docPart>
      <w:docPartPr>
        <w:name w:val="03AD8D8CA71B47279DF8E259CF0810A2"/>
        <w:category>
          <w:name w:val="General"/>
          <w:gallery w:val="placeholder"/>
        </w:category>
        <w:types>
          <w:type w:val="bbPlcHdr"/>
        </w:types>
        <w:behaviors>
          <w:behavior w:val="content"/>
        </w:behaviors>
        <w:guid w:val="{1695EA8F-8B0B-4E4A-8327-0D803E2A02B0}"/>
      </w:docPartPr>
      <w:docPartBody>
        <w:p w:rsidR="008E59DB" w:rsidRDefault="008E59DB">
          <w:pPr>
            <w:pStyle w:val="03AD8D8CA71B47279DF8E259CF0810A2"/>
          </w:pPr>
          <w:r w:rsidRPr="00CC42E7">
            <w:rPr>
              <w:lang w:bidi="es-ES"/>
            </w:rPr>
            <w:t>Shou sugi ban</w:t>
          </w:r>
        </w:p>
      </w:docPartBody>
    </w:docPart>
    <w:docPart>
      <w:docPartPr>
        <w:name w:val="7D8D4474E8C7437B9548E99D73064C4A"/>
        <w:category>
          <w:name w:val="General"/>
          <w:gallery w:val="placeholder"/>
        </w:category>
        <w:types>
          <w:type w:val="bbPlcHdr"/>
        </w:types>
        <w:behaviors>
          <w:behavior w:val="content"/>
        </w:behaviors>
        <w:guid w:val="{482AE8CF-7642-46E4-91C6-9F1C8C0975DE}"/>
      </w:docPartPr>
      <w:docPartBody>
        <w:p w:rsidR="008E59DB" w:rsidRDefault="008E59DB">
          <w:pPr>
            <w:pStyle w:val="7D8D4474E8C7437B9548E99D73064C4A"/>
          </w:pPr>
          <w:r w:rsidRPr="00CC42E7">
            <w:rPr>
              <w:lang w:bidi="es-ES"/>
            </w:rPr>
            <w:t>TÉCNICA JAPONESA</w:t>
          </w:r>
        </w:p>
      </w:docPartBody>
    </w:docPart>
    <w:docPart>
      <w:docPartPr>
        <w:name w:val="45E690C51DFD45238CD05F9A6A5586C2"/>
        <w:category>
          <w:name w:val="General"/>
          <w:gallery w:val="placeholder"/>
        </w:category>
        <w:types>
          <w:type w:val="bbPlcHdr"/>
        </w:types>
        <w:behaviors>
          <w:behavior w:val="content"/>
        </w:behaviors>
        <w:guid w:val="{8E96D1B3-D186-4630-9B59-3F38E6DD49A5}"/>
      </w:docPartPr>
      <w:docPartBody>
        <w:p w:rsidR="008E59DB" w:rsidRDefault="008E59DB">
          <w:pPr>
            <w:pStyle w:val="Listaconvietas"/>
          </w:pPr>
          <w:r>
            <w:rPr>
              <w:lang w:bidi="es-ES"/>
            </w:rPr>
            <w:t>Utilice los estilos para formatear fácilmente sus documentos de Word en un abrir y cerrar de ojos. Por ejemplo, este texto usa el estilo Lista con viñetas.</w:t>
          </w:r>
        </w:p>
        <w:p w:rsidR="008E59DB" w:rsidRDefault="008E59DB">
          <w:pPr>
            <w:pStyle w:val="45E690C51DFD45238CD05F9A6A5586C2"/>
          </w:pPr>
          <w:r>
            <w:rPr>
              <w:lang w:bidi="es-ES"/>
            </w:rPr>
            <w:t>Vaya al grupo Estilos, que encontrará en la pestaña Inicio de la cinta de opciones, par</w:t>
          </w:r>
          <w:r>
            <w:rPr>
              <w:lang w:bidi="es-ES"/>
            </w:rPr>
            <w:t>a aplicar el formato que desee con un solo clic.</w:t>
          </w:r>
        </w:p>
      </w:docPartBody>
    </w:docPart>
    <w:docPart>
      <w:docPartPr>
        <w:name w:val="103B369DE2334FEFB401787053BD151E"/>
        <w:category>
          <w:name w:val="General"/>
          <w:gallery w:val="placeholder"/>
        </w:category>
        <w:types>
          <w:type w:val="bbPlcHdr"/>
        </w:types>
        <w:behaviors>
          <w:behavior w:val="content"/>
        </w:behaviors>
        <w:guid w:val="{75DE47EA-C4D9-4637-8373-9EBE5F8306F0}"/>
      </w:docPartPr>
      <w:docPartBody>
        <w:p w:rsidR="008E59DB" w:rsidRDefault="008E59DB">
          <w:pPr>
            <w:pStyle w:val="103B369DE2334FEFB401787053BD151E"/>
          </w:pPr>
          <w:r w:rsidRPr="00CC42E7">
            <w:rPr>
              <w:lang w:bidi="es-ES"/>
            </w:rPr>
            <w:t>Título</w:t>
          </w:r>
        </w:p>
      </w:docPartBody>
    </w:docPart>
    <w:docPart>
      <w:docPartPr>
        <w:name w:val="CF38BA0E7352410BB2BBE879FD44775D"/>
        <w:category>
          <w:name w:val="General"/>
          <w:gallery w:val="placeholder"/>
        </w:category>
        <w:types>
          <w:type w:val="bbPlcHdr"/>
        </w:types>
        <w:behaviors>
          <w:behavior w:val="content"/>
        </w:behaviors>
        <w:guid w:val="{74C62218-977D-4F21-AEE1-49ACED4369D0}"/>
      </w:docPartPr>
      <w:docPartBody>
        <w:p w:rsidR="008E59DB" w:rsidRDefault="008E59DB">
          <w:pPr>
            <w:pStyle w:val="CF38BA0E7352410BB2BBE879FD44775D"/>
          </w:pPr>
          <w:r w:rsidRPr="00CC42E7">
            <w:rPr>
              <w:lang w:bidi="es-ES"/>
            </w:rPr>
            <w:t>DDc no.</w:t>
          </w:r>
        </w:p>
      </w:docPartBody>
    </w:docPart>
    <w:docPart>
      <w:docPartPr>
        <w:name w:val="62C20582ACBA41F19D1D08D51053E80D"/>
        <w:category>
          <w:name w:val="General"/>
          <w:gallery w:val="placeholder"/>
        </w:category>
        <w:types>
          <w:type w:val="bbPlcHdr"/>
        </w:types>
        <w:behaviors>
          <w:behavior w:val="content"/>
        </w:behaviors>
        <w:guid w:val="{005311EC-9D8D-48F7-95C0-06A7C424145C}"/>
      </w:docPartPr>
      <w:docPartBody>
        <w:p w:rsidR="008E59DB" w:rsidRDefault="008E59DB">
          <w:pPr>
            <w:pStyle w:val="62C20582ACBA41F19D1D08D51053E80D"/>
          </w:pPr>
          <w:r w:rsidRPr="00CC42E7">
            <w:rPr>
              <w:b/>
              <w:i/>
              <w:color w:val="404040" w:themeColor="text1" w:themeTint="BF"/>
              <w:lang w:bidi="es-ES"/>
            </w:rPr>
            <w:t>Lectura de iniciación</w:t>
          </w:r>
        </w:p>
      </w:docPartBody>
    </w:docPart>
    <w:docPart>
      <w:docPartPr>
        <w:name w:val="EA9A0F8DECEA4443AF03207BEA88D21F"/>
        <w:category>
          <w:name w:val="General"/>
          <w:gallery w:val="placeholder"/>
        </w:category>
        <w:types>
          <w:type w:val="bbPlcHdr"/>
        </w:types>
        <w:behaviors>
          <w:behavior w:val="content"/>
        </w:behaviors>
        <w:guid w:val="{EA1A81F7-7677-4B08-BF27-A7F027B936CD}"/>
      </w:docPartPr>
      <w:docPartBody>
        <w:p w:rsidR="008E59DB" w:rsidRDefault="008E59DB">
          <w:pPr>
            <w:pStyle w:val="EA9A0F8DECEA4443AF03207BEA88D21F"/>
          </w:pPr>
          <w:r w:rsidRPr="00CC42E7">
            <w:rPr>
              <w:lang w:bidi="es-ES"/>
            </w:rPr>
            <w:t>Madera carbonizada</w:t>
          </w:r>
        </w:p>
      </w:docPartBody>
    </w:docPart>
    <w:docPart>
      <w:docPartPr>
        <w:name w:val="BE5F7F658B2943E682A06C4C0B4B2F8E"/>
        <w:category>
          <w:name w:val="General"/>
          <w:gallery w:val="placeholder"/>
        </w:category>
        <w:types>
          <w:type w:val="bbPlcHdr"/>
        </w:types>
        <w:behaviors>
          <w:behavior w:val="content"/>
        </w:behaviors>
        <w:guid w:val="{36355E8D-F2B9-4645-9EA7-B6B0BD6D3D4B}"/>
      </w:docPartPr>
      <w:docPartBody>
        <w:p w:rsidR="008E59DB" w:rsidRDefault="008E59DB">
          <w:pPr>
            <w:pStyle w:val="BE5F7F658B2943E682A06C4C0B4B2F8E"/>
          </w:pPr>
          <w:r w:rsidRPr="00CC42E7">
            <w:rPr>
              <w:lang w:bidi="es-ES"/>
            </w:rPr>
            <w:t>123.45</w:t>
          </w:r>
        </w:p>
      </w:docPartBody>
    </w:docPart>
    <w:docPart>
      <w:docPartPr>
        <w:name w:val="1CE8A2AEF8DC453E9A27E6DBED6A7852"/>
        <w:category>
          <w:name w:val="General"/>
          <w:gallery w:val="placeholder"/>
        </w:category>
        <w:types>
          <w:type w:val="bbPlcHdr"/>
        </w:types>
        <w:behaviors>
          <w:behavior w:val="content"/>
        </w:behaviors>
        <w:guid w:val="{6924BAE9-60A8-4CE7-B1BE-CAC9D18B45E6}"/>
      </w:docPartPr>
      <w:docPartBody>
        <w:p w:rsidR="008E59DB" w:rsidRDefault="008E59DB">
          <w:pPr>
            <w:pStyle w:val="1CE8A2AEF8DC453E9A27E6DBED6A7852"/>
          </w:pPr>
          <w:r w:rsidRPr="00CC42E7">
            <w:rPr>
              <w:b/>
              <w:i/>
              <w:color w:val="404040" w:themeColor="text1" w:themeTint="BF"/>
              <w:lang w:bidi="es-ES"/>
            </w:rPr>
            <w:t>Lectura avanzada</w:t>
          </w:r>
        </w:p>
      </w:docPartBody>
    </w:docPart>
    <w:docPart>
      <w:docPartPr>
        <w:name w:val="860496D9BF0B40DA8A04F94DDAA68D1C"/>
        <w:category>
          <w:name w:val="General"/>
          <w:gallery w:val="placeholder"/>
        </w:category>
        <w:types>
          <w:type w:val="bbPlcHdr"/>
        </w:types>
        <w:behaviors>
          <w:behavior w:val="content"/>
        </w:behaviors>
        <w:guid w:val="{B6A016CE-726F-4690-B7EF-931D09400A75}"/>
      </w:docPartPr>
      <w:docPartBody>
        <w:p w:rsidR="008E59DB" w:rsidRDefault="008E59DB">
          <w:pPr>
            <w:pStyle w:val="860496D9BF0B40DA8A04F94DDAA68D1C"/>
          </w:pPr>
          <w:r w:rsidRPr="00CC42E7">
            <w:rPr>
              <w:lang w:bidi="es-ES"/>
            </w:rPr>
            <w:t>Shou Sugi Ban japonés</w:t>
          </w:r>
        </w:p>
      </w:docPartBody>
    </w:docPart>
    <w:docPart>
      <w:docPartPr>
        <w:name w:val="E8E016E173304F61BA5C6B2F942F4D6F"/>
        <w:category>
          <w:name w:val="General"/>
          <w:gallery w:val="placeholder"/>
        </w:category>
        <w:types>
          <w:type w:val="bbPlcHdr"/>
        </w:types>
        <w:behaviors>
          <w:behavior w:val="content"/>
        </w:behaviors>
        <w:guid w:val="{430B0E1A-4948-412C-9FEE-A83669D4A895}"/>
      </w:docPartPr>
      <w:docPartBody>
        <w:p w:rsidR="008E59DB" w:rsidRDefault="008E59DB">
          <w:pPr>
            <w:pStyle w:val="E8E016E173304F61BA5C6B2F942F4D6F"/>
          </w:pPr>
          <w:r w:rsidRPr="00CC42E7">
            <w:rPr>
              <w:lang w:bidi="es-ES"/>
            </w:rPr>
            <w:t>678.90</w:t>
          </w:r>
        </w:p>
      </w:docPartBody>
    </w:docPart>
    <w:docPart>
      <w:docPartPr>
        <w:name w:val="CAB9D99CA81A4B788582FD7A72836E20"/>
        <w:category>
          <w:name w:val="General"/>
          <w:gallery w:val="placeholder"/>
        </w:category>
        <w:types>
          <w:type w:val="bbPlcHdr"/>
        </w:types>
        <w:behaviors>
          <w:behavior w:val="content"/>
        </w:behaviors>
        <w:guid w:val="{527A9285-64C1-4B84-8856-EEC4FA6B3D3E}"/>
      </w:docPartPr>
      <w:docPartBody>
        <w:p w:rsidR="008E59DB" w:rsidRDefault="008E59DB" w:rsidP="008E59DB">
          <w:pPr>
            <w:pStyle w:val="CAB9D99CA81A4B788582FD7A72836E20"/>
          </w:pPr>
          <w:r w:rsidRPr="00CC42E7">
            <w:rPr>
              <w:lang w:bidi="es-ES"/>
            </w:rPr>
            <w:t>El efecto carbonizado</w:t>
          </w:r>
        </w:p>
      </w:docPartBody>
    </w:docPart>
    <w:docPart>
      <w:docPartPr>
        <w:name w:val="46D3E4848D27401098EECD61D06C3561"/>
        <w:category>
          <w:name w:val="General"/>
          <w:gallery w:val="placeholder"/>
        </w:category>
        <w:types>
          <w:type w:val="bbPlcHdr"/>
        </w:types>
        <w:behaviors>
          <w:behavior w:val="content"/>
        </w:behaviors>
        <w:guid w:val="{B2F9FA45-21AB-4944-B915-EA1E8862A4F3}"/>
      </w:docPartPr>
      <w:docPartBody>
        <w:p w:rsidR="008E59DB" w:rsidRDefault="008E59DB" w:rsidP="008E59DB">
          <w:pPr>
            <w:pStyle w:val="46D3E4848D27401098EECD61D06C3561"/>
          </w:pPr>
          <w:r w:rsidRPr="00CC42E7">
            <w:rPr>
              <w:lang w:bidi="es-ES"/>
            </w:rPr>
            <w:t>Más allá del fuego</w:t>
          </w:r>
        </w:p>
      </w:docPartBody>
    </w:docPart>
    <w:docPart>
      <w:docPartPr>
        <w:name w:val="0144CF26901E43B6B4CB5E398CDE889B"/>
        <w:category>
          <w:name w:val="General"/>
          <w:gallery w:val="placeholder"/>
        </w:category>
        <w:types>
          <w:type w:val="bbPlcHdr"/>
        </w:types>
        <w:behaviors>
          <w:behavior w:val="content"/>
        </w:behaviors>
        <w:guid w:val="{F14BD940-4DA0-4A44-8DC6-5520B41462F2}"/>
      </w:docPartPr>
      <w:docPartBody>
        <w:p w:rsidR="008E59DB" w:rsidRDefault="008E59DB" w:rsidP="008E59DB">
          <w:pPr>
            <w:pStyle w:val="0144CF26901E43B6B4CB5E398CDE889B"/>
          </w:pPr>
          <w:r w:rsidRPr="00CC42E7">
            <w:rPr>
              <w:color w:val="404040" w:themeColor="text1" w:themeTint="BF"/>
              <w:lang w:bidi="es-ES"/>
            </w:rPr>
            <w:t>Madera electrizante</w:t>
          </w:r>
        </w:p>
      </w:docPartBody>
    </w:docPart>
    <w:docPart>
      <w:docPartPr>
        <w:name w:val="BBDA6F34F65C4565A9C66906A3F391E6"/>
        <w:category>
          <w:name w:val="General"/>
          <w:gallery w:val="placeholder"/>
        </w:category>
        <w:types>
          <w:type w:val="bbPlcHdr"/>
        </w:types>
        <w:behaviors>
          <w:behavior w:val="content"/>
        </w:behaviors>
        <w:guid w:val="{E4967692-D0ED-4C89-9790-B4E9E05DEFE6}"/>
      </w:docPartPr>
      <w:docPartBody>
        <w:p w:rsidR="008E59DB" w:rsidRDefault="008E59DB" w:rsidP="008E59DB">
          <w:pPr>
            <w:pStyle w:val="BBDA6F34F65C4565A9C66906A3F391E6"/>
          </w:pPr>
          <w:r w:rsidRPr="00CC42E7">
            <w:rPr>
              <w:lang w:bidi="es-ES"/>
            </w:rPr>
            <w:t>"El fuego es la prueba del oro; la adversidad, de los hombres fuertes".</w:t>
          </w:r>
        </w:p>
      </w:docPartBody>
    </w:docPart>
    <w:docPart>
      <w:docPartPr>
        <w:name w:val="5CAE35DAEB6E4434B7283879B1957532"/>
        <w:category>
          <w:name w:val="General"/>
          <w:gallery w:val="placeholder"/>
        </w:category>
        <w:types>
          <w:type w:val="bbPlcHdr"/>
        </w:types>
        <w:behaviors>
          <w:behavior w:val="content"/>
        </w:behaviors>
        <w:guid w:val="{8FE1ADF7-32FE-43B9-A5EA-A8DA626AD556}"/>
      </w:docPartPr>
      <w:docPartBody>
        <w:p w:rsidR="008E59DB" w:rsidRDefault="008E59DB" w:rsidP="008E59DB">
          <w:pPr>
            <w:pStyle w:val="5CAE35DAEB6E4434B7283879B1957532"/>
          </w:pPr>
          <w:r w:rsidRPr="00CC42E7">
            <w:rPr>
              <w:lang w:bidi="es-ES"/>
            </w:rPr>
            <w:t>– Martha Graham</w:t>
          </w:r>
        </w:p>
      </w:docPartBody>
    </w:docPart>
    <w:docPart>
      <w:docPartPr>
        <w:name w:val="4448DE39F2EC4C0EBA08D3FF8BE99F6D"/>
        <w:category>
          <w:name w:val="General"/>
          <w:gallery w:val="placeholder"/>
        </w:category>
        <w:types>
          <w:type w:val="bbPlcHdr"/>
        </w:types>
        <w:behaviors>
          <w:behavior w:val="content"/>
        </w:behaviors>
        <w:guid w:val="{F7F24328-9681-4CC3-9182-929D05DBB0E6}"/>
      </w:docPartPr>
      <w:docPartBody>
        <w:p w:rsidR="008E59DB" w:rsidRDefault="008E59DB" w:rsidP="008E59DB">
          <w:pPr>
            <w:pStyle w:val="4448DE39F2EC4C0EBA08D3FF8BE99F6D"/>
          </w:pPr>
          <w:r w:rsidRPr="00CC42E7">
            <w:rPr>
              <w:color w:val="404040" w:themeColor="text1" w:themeTint="BF"/>
              <w:lang w:bidi="es-ES"/>
            </w:rPr>
            <w:t>Shou Sugi Ban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Felix Titling">
    <w:altName w:val="Calibri"/>
    <w:panose1 w:val="04060505060202020A04"/>
    <w:charset w:val="00"/>
    <w:family w:val="decorative"/>
    <w:pitch w:val="variable"/>
    <w:sig w:usb0="00000003" w:usb1="00000000" w:usb2="00000000" w:usb3="00000000" w:csb0="00000001"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14E6E"/>
    <w:multiLevelType w:val="hybridMultilevel"/>
    <w:tmpl w:val="9AC05218"/>
    <w:lvl w:ilvl="0" w:tplc="D7AA24F6">
      <w:start w:val="1"/>
      <w:numFmt w:val="bullet"/>
      <w:pStyle w:val="Listaconvietas"/>
      <w:lvlText w:val=""/>
      <w:lvlJc w:val="left"/>
      <w:pPr>
        <w:tabs>
          <w:tab w:val="num" w:pos="360"/>
        </w:tabs>
        <w:ind w:left="360" w:hanging="360"/>
      </w:pPr>
      <w:rPr>
        <w:rFonts w:ascii="Symbol" w:hAnsi="Symbol" w:hint="default"/>
        <w:color w:val="auto"/>
        <w:sz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2415698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9DB"/>
    <w:rsid w:val="008E59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pPr>
      <w:keepNext/>
      <w:keepLines/>
      <w:spacing w:before="240" w:after="360" w:line="240" w:lineRule="auto"/>
      <w:ind w:left="86"/>
      <w:contextualSpacing/>
      <w:outlineLvl w:val="0"/>
    </w:pPr>
    <w:rPr>
      <w:rFonts w:asciiTheme="majorHAnsi" w:eastAsiaTheme="majorEastAsia" w:hAnsiTheme="majorHAnsi" w:cs="Times New Roman (Headings CS)"/>
      <w:b/>
      <w:caps/>
      <w:color w:val="44546A" w:themeColor="text2"/>
      <w:spacing w:val="60"/>
      <w:kern w:val="0"/>
      <w:sz w:val="96"/>
      <w:szCs w:val="32"/>
      <w:lang w:eastAsia="ja-JP"/>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A4E2EE32A514EECBCD250B1F6002A04">
    <w:name w:val="1A4E2EE32A514EECBCD250B1F6002A04"/>
  </w:style>
  <w:style w:type="paragraph" w:customStyle="1" w:styleId="3329C06FDC894FC0A8E8B9CD9F6AF8FF">
    <w:name w:val="3329C06FDC894FC0A8E8B9CD9F6AF8FF"/>
  </w:style>
  <w:style w:type="paragraph" w:customStyle="1" w:styleId="82DC3EAE98344D4AB41780C70479C9C6">
    <w:name w:val="82DC3EAE98344D4AB41780C70479C9C6"/>
  </w:style>
  <w:style w:type="paragraph" w:customStyle="1" w:styleId="97B47F1A502E4845A58C70F492D77DE4">
    <w:name w:val="97B47F1A502E4845A58C70F492D77DE4"/>
  </w:style>
  <w:style w:type="paragraph" w:customStyle="1" w:styleId="2EC70D61D16E4238BBB3DE922AD4FA8D">
    <w:name w:val="2EC70D61D16E4238BBB3DE922AD4FA8D"/>
  </w:style>
  <w:style w:type="paragraph" w:customStyle="1" w:styleId="50DAB421494C4D2EA41E628B3D480C69">
    <w:name w:val="50DAB421494C4D2EA41E628B3D480C69"/>
  </w:style>
  <w:style w:type="paragraph" w:customStyle="1" w:styleId="A2FEC7A9189A453F98F5D8B36AED7673">
    <w:name w:val="A2FEC7A9189A453F98F5D8B36AED7673"/>
  </w:style>
  <w:style w:type="paragraph" w:customStyle="1" w:styleId="47A1FD8E530E494DAD93D68704536DB7">
    <w:name w:val="47A1FD8E530E494DAD93D68704536DB7"/>
  </w:style>
  <w:style w:type="paragraph" w:customStyle="1" w:styleId="3399CE9D992C4C33AB70AA2687C750A2">
    <w:name w:val="3399CE9D992C4C33AB70AA2687C750A2"/>
  </w:style>
  <w:style w:type="paragraph" w:customStyle="1" w:styleId="B5B39C9D6AAF41BAA765D00C0233A270">
    <w:name w:val="B5B39C9D6AAF41BAA765D00C0233A270"/>
  </w:style>
  <w:style w:type="paragraph" w:customStyle="1" w:styleId="BDBCAE32DEE542F18847740D30CC2B11">
    <w:name w:val="BDBCAE32DEE542F18847740D30CC2B11"/>
  </w:style>
  <w:style w:type="paragraph" w:customStyle="1" w:styleId="1B221CF50EDB4266A17A8B6B538D4B53">
    <w:name w:val="1B221CF50EDB4266A17A8B6B538D4B53"/>
  </w:style>
  <w:style w:type="character" w:customStyle="1" w:styleId="Ttulo1Car">
    <w:name w:val="Título 1 Car"/>
    <w:basedOn w:val="Fuentedeprrafopredeter"/>
    <w:link w:val="Ttulo1"/>
    <w:uiPriority w:val="9"/>
    <w:rPr>
      <w:rFonts w:asciiTheme="majorHAnsi" w:eastAsiaTheme="majorEastAsia" w:hAnsiTheme="majorHAnsi" w:cs="Times New Roman (Headings CS)"/>
      <w:b/>
      <w:caps/>
      <w:color w:val="44546A" w:themeColor="text2"/>
      <w:spacing w:val="60"/>
      <w:kern w:val="0"/>
      <w:sz w:val="96"/>
      <w:szCs w:val="32"/>
      <w:lang w:eastAsia="ja-JP"/>
      <w14:ligatures w14:val="none"/>
    </w:rPr>
  </w:style>
  <w:style w:type="paragraph" w:customStyle="1" w:styleId="06AE1342B42D4078924B349F2AD62282">
    <w:name w:val="06AE1342B42D4078924B349F2AD62282"/>
  </w:style>
  <w:style w:type="paragraph" w:customStyle="1" w:styleId="C181D0CEDAB24D5FA273CCB1E5F51114">
    <w:name w:val="C181D0CEDAB24D5FA273CCB1E5F51114"/>
  </w:style>
  <w:style w:type="paragraph" w:customStyle="1" w:styleId="45863E9ECD81455CA9C07B06BFFC1A60">
    <w:name w:val="45863E9ECD81455CA9C07B06BFFC1A60"/>
  </w:style>
  <w:style w:type="paragraph" w:customStyle="1" w:styleId="10F801D905FD4B8180B230FDD54B5494">
    <w:name w:val="10F801D905FD4B8180B230FDD54B5494"/>
  </w:style>
  <w:style w:type="paragraph" w:customStyle="1" w:styleId="3BDF8A94F7F642F7868CC574D99C3C77">
    <w:name w:val="3BDF8A94F7F642F7868CC574D99C3C77"/>
  </w:style>
  <w:style w:type="paragraph" w:customStyle="1" w:styleId="2B1BE92B83874367B34D0E9E3E09D4EC">
    <w:name w:val="2B1BE92B83874367B34D0E9E3E09D4EC"/>
  </w:style>
  <w:style w:type="paragraph" w:customStyle="1" w:styleId="03AD8D8CA71B47279DF8E259CF0810A2">
    <w:name w:val="03AD8D8CA71B47279DF8E259CF0810A2"/>
  </w:style>
  <w:style w:type="paragraph" w:customStyle="1" w:styleId="7D8D4474E8C7437B9548E99D73064C4A">
    <w:name w:val="7D8D4474E8C7437B9548E99D73064C4A"/>
  </w:style>
  <w:style w:type="paragraph" w:styleId="Listaconvietas">
    <w:name w:val="List Bullet"/>
    <w:basedOn w:val="Normal"/>
    <w:uiPriority w:val="12"/>
    <w:qFormat/>
    <w:pPr>
      <w:numPr>
        <w:numId w:val="1"/>
      </w:numPr>
      <w:spacing w:before="240" w:line="280" w:lineRule="exact"/>
    </w:pPr>
    <w:rPr>
      <w:rFonts w:ascii="Century Gothic" w:eastAsiaTheme="minorHAnsi" w:hAnsi="Century Gothic"/>
      <w:i/>
      <w:color w:val="000000" w:themeColor="text1"/>
      <w:kern w:val="0"/>
      <w:sz w:val="20"/>
      <w:szCs w:val="20"/>
      <w:lang w:eastAsia="ja-JP"/>
      <w14:ligatures w14:val="none"/>
    </w:rPr>
  </w:style>
  <w:style w:type="paragraph" w:customStyle="1" w:styleId="45E690C51DFD45238CD05F9A6A5586C2">
    <w:name w:val="45E690C51DFD45238CD05F9A6A5586C2"/>
  </w:style>
  <w:style w:type="paragraph" w:customStyle="1" w:styleId="103B369DE2334FEFB401787053BD151E">
    <w:name w:val="103B369DE2334FEFB401787053BD151E"/>
  </w:style>
  <w:style w:type="paragraph" w:customStyle="1" w:styleId="CF38BA0E7352410BB2BBE879FD44775D">
    <w:name w:val="CF38BA0E7352410BB2BBE879FD44775D"/>
  </w:style>
  <w:style w:type="paragraph" w:customStyle="1" w:styleId="62C20582ACBA41F19D1D08D51053E80D">
    <w:name w:val="62C20582ACBA41F19D1D08D51053E80D"/>
  </w:style>
  <w:style w:type="paragraph" w:customStyle="1" w:styleId="EA9A0F8DECEA4443AF03207BEA88D21F">
    <w:name w:val="EA9A0F8DECEA4443AF03207BEA88D21F"/>
  </w:style>
  <w:style w:type="paragraph" w:customStyle="1" w:styleId="BE5F7F658B2943E682A06C4C0B4B2F8E">
    <w:name w:val="BE5F7F658B2943E682A06C4C0B4B2F8E"/>
  </w:style>
  <w:style w:type="paragraph" w:customStyle="1" w:styleId="1CE8A2AEF8DC453E9A27E6DBED6A7852">
    <w:name w:val="1CE8A2AEF8DC453E9A27E6DBED6A7852"/>
  </w:style>
  <w:style w:type="paragraph" w:customStyle="1" w:styleId="860496D9BF0B40DA8A04F94DDAA68D1C">
    <w:name w:val="860496D9BF0B40DA8A04F94DDAA68D1C"/>
  </w:style>
  <w:style w:type="paragraph" w:customStyle="1" w:styleId="E8E016E173304F61BA5C6B2F942F4D6F">
    <w:name w:val="E8E016E173304F61BA5C6B2F942F4D6F"/>
  </w:style>
  <w:style w:type="paragraph" w:customStyle="1" w:styleId="CAB9D99CA81A4B788582FD7A72836E20">
    <w:name w:val="CAB9D99CA81A4B788582FD7A72836E20"/>
    <w:rsid w:val="008E59DB"/>
  </w:style>
  <w:style w:type="paragraph" w:customStyle="1" w:styleId="46D3E4848D27401098EECD61D06C3561">
    <w:name w:val="46D3E4848D27401098EECD61D06C3561"/>
    <w:rsid w:val="008E59DB"/>
  </w:style>
  <w:style w:type="paragraph" w:customStyle="1" w:styleId="B7C2B156422B403B981D5B1328F82B54">
    <w:name w:val="B7C2B156422B403B981D5B1328F82B54"/>
    <w:rsid w:val="008E59DB"/>
  </w:style>
  <w:style w:type="paragraph" w:customStyle="1" w:styleId="0144CF26901E43B6B4CB5E398CDE889B">
    <w:name w:val="0144CF26901E43B6B4CB5E398CDE889B"/>
    <w:rsid w:val="008E59DB"/>
  </w:style>
  <w:style w:type="paragraph" w:customStyle="1" w:styleId="F87698EA2DD94024BBF1AC29250DFE9D">
    <w:name w:val="F87698EA2DD94024BBF1AC29250DFE9D"/>
    <w:rsid w:val="008E59DB"/>
  </w:style>
  <w:style w:type="paragraph" w:customStyle="1" w:styleId="34C16833435F41968F8D6BEC484045BE">
    <w:name w:val="34C16833435F41968F8D6BEC484045BE"/>
    <w:rsid w:val="008E59DB"/>
  </w:style>
  <w:style w:type="paragraph" w:customStyle="1" w:styleId="B8C51D8912294AA095CEAB0D3EB0C3FF">
    <w:name w:val="B8C51D8912294AA095CEAB0D3EB0C3FF"/>
    <w:rsid w:val="008E59DB"/>
  </w:style>
  <w:style w:type="paragraph" w:customStyle="1" w:styleId="950AF9FBAE5C4CAA95181765DD938FA0">
    <w:name w:val="950AF9FBAE5C4CAA95181765DD938FA0"/>
    <w:rsid w:val="008E59DB"/>
  </w:style>
  <w:style w:type="paragraph" w:customStyle="1" w:styleId="73F4C1DAAFE447289E69E6CBE09ABA51">
    <w:name w:val="73F4C1DAAFE447289E69E6CBE09ABA51"/>
    <w:rsid w:val="008E59DB"/>
  </w:style>
  <w:style w:type="paragraph" w:customStyle="1" w:styleId="12554FE57F894D5BB7979F823ABA14D1">
    <w:name w:val="12554FE57F894D5BB7979F823ABA14D1"/>
    <w:rsid w:val="008E59DB"/>
  </w:style>
  <w:style w:type="paragraph" w:customStyle="1" w:styleId="EA5B4FF0EDEA4919A092BA495639EEE2">
    <w:name w:val="EA5B4FF0EDEA4919A092BA495639EEE2"/>
    <w:rsid w:val="008E59DB"/>
  </w:style>
  <w:style w:type="paragraph" w:customStyle="1" w:styleId="BBDA6F34F65C4565A9C66906A3F391E6">
    <w:name w:val="BBDA6F34F65C4565A9C66906A3F391E6"/>
    <w:rsid w:val="008E59DB"/>
  </w:style>
  <w:style w:type="paragraph" w:customStyle="1" w:styleId="5CAE35DAEB6E4434B7283879B1957532">
    <w:name w:val="5CAE35DAEB6E4434B7283879B1957532"/>
    <w:rsid w:val="008E59DB"/>
  </w:style>
  <w:style w:type="paragraph" w:customStyle="1" w:styleId="4448DE39F2EC4C0EBA08D3FF8BE99F6D">
    <w:name w:val="4448DE39F2EC4C0EBA08D3FF8BE99F6D"/>
    <w:rsid w:val="008E59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Custom 3">
      <a:majorFont>
        <a:latin typeface="Felix Titling"/>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C74B77-F0A3-4400-A2D1-A0003AA4E78C}">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C36A12F8-4A9B-4F64-B978-B0EE1FD97EBF}">
  <ds:schemaRefs>
    <ds:schemaRef ds:uri="http://schemas.openxmlformats.org/officeDocument/2006/bibliography"/>
  </ds:schemaRefs>
</ds:datastoreItem>
</file>

<file path=customXml/itemProps3.xml><?xml version="1.0" encoding="utf-8"?>
<ds:datastoreItem xmlns:ds="http://schemas.openxmlformats.org/officeDocument/2006/customXml" ds:itemID="{6E40B21F-8C14-4B51-9A84-54F5CC0C4DA4}">
  <ds:schemaRefs>
    <ds:schemaRef ds:uri="http://schemas.microsoft.com/sharepoint/v3/contenttype/forms"/>
  </ds:schemaRefs>
</ds:datastoreItem>
</file>

<file path=customXml/itemProps4.xml><?xml version="1.0" encoding="utf-8"?>
<ds:datastoreItem xmlns:ds="http://schemas.openxmlformats.org/officeDocument/2006/customXml" ds:itemID="{48CA2BAA-5B8F-44D1-9FD4-96112E20C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Documento con portada y TDC.dotx</Template>
  <TotalTime>0</TotalTime>
  <Pages>7</Pages>
  <Words>372</Words>
  <Characters>2050</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2023-10-18T10:55:00Z</dcterms:created>
  <dcterms:modified xsi:type="dcterms:W3CDTF">2023-10-18T11:35:00Z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